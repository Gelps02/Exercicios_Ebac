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66376" w14:textId="77777777" w:rsidR="00D5413C" w:rsidRPr="007A4B37" w:rsidRDefault="00D5413C">
      <w:pPr>
        <w:pStyle w:val="Foto"/>
        <w:rPr>
          <w:lang w:val="pt-BR"/>
        </w:rPr>
      </w:pPr>
      <w:r w:rsidRPr="007A4B37">
        <w:rPr>
          <w:noProof/>
          <w:lang w:val="pt-BR" w:eastAsia="pt-BR"/>
        </w:rPr>
        <w:drawing>
          <wp:anchor distT="0" distB="0" distL="114300" distR="114300" simplePos="0" relativeHeight="251658240" behindDoc="1" locked="0" layoutInCell="1" allowOverlap="1" wp14:anchorId="3321405E" wp14:editId="501D08B4">
            <wp:simplePos x="0" y="0"/>
            <wp:positionH relativeFrom="column">
              <wp:posOffset>945515</wp:posOffset>
            </wp:positionH>
            <wp:positionV relativeFrom="page">
              <wp:posOffset>2438400</wp:posOffset>
            </wp:positionV>
            <wp:extent cx="3611880" cy="3535680"/>
            <wp:effectExtent l="0" t="0" r="7620" b="7620"/>
            <wp:wrapTight wrapText="bothSides">
              <wp:wrapPolygon edited="0">
                <wp:start x="0" y="0"/>
                <wp:lineTo x="0" y="21530"/>
                <wp:lineTo x="21532" y="21530"/>
                <wp:lineTo x="21532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C2A4A5" w14:textId="489DD385" w:rsidR="001638F6" w:rsidRPr="007A4B37" w:rsidRDefault="00B62D26" w:rsidP="00D5413C">
      <w:pPr>
        <w:pStyle w:val="Ttulo"/>
        <w:rPr>
          <w:lang w:val="pt-BR"/>
        </w:rPr>
      </w:pPr>
      <w:r>
        <w:rPr>
          <w:lang w:val="pt-BR"/>
        </w:rPr>
        <w:t>Relatório de qualidade de produto</w:t>
      </w:r>
    </w:p>
    <w:p w14:paraId="6B3334AA" w14:textId="0E4FCA94" w:rsidR="001638F6" w:rsidRPr="007A4B37" w:rsidRDefault="003B5E7F" w:rsidP="00D5413C">
      <w:pPr>
        <w:pStyle w:val="Subttulo"/>
        <w:rPr>
          <w:lang w:val="pt-BR"/>
        </w:rPr>
      </w:pPr>
      <w:r>
        <w:rPr>
          <w:lang w:val="pt-BR"/>
        </w:rPr>
        <w:t>ANÁLISE</w:t>
      </w:r>
      <w:r w:rsidR="00B62D26">
        <w:rPr>
          <w:lang w:val="pt-BR"/>
        </w:rPr>
        <w:t xml:space="preserve"> de software e hardwer- wieeless controller xbox one s</w:t>
      </w:r>
    </w:p>
    <w:p w14:paraId="26785F16" w14:textId="16F8A20C" w:rsidR="003422FF" w:rsidRPr="007A4B37" w:rsidRDefault="00B62D26" w:rsidP="003422FF">
      <w:pPr>
        <w:pStyle w:val="InformaesdoContato"/>
        <w:rPr>
          <w:lang w:val="pt-BR"/>
        </w:rPr>
      </w:pPr>
      <w:r>
        <w:rPr>
          <w:lang w:val="pt-BR"/>
        </w:rPr>
        <w:t>Felipe Campos</w:t>
      </w:r>
      <w:r w:rsidR="00D5413C" w:rsidRPr="007A4B37">
        <w:rPr>
          <w:lang w:val="pt-BR" w:bidi="pt-BR"/>
        </w:rPr>
        <w:t xml:space="preserve"> | </w:t>
      </w:r>
      <w:r w:rsidR="003B5E7F" w:rsidRPr="003B5E7F">
        <w:t>Engenheiro de Qualidade de Software</w:t>
      </w:r>
      <w:r w:rsidR="00D5413C" w:rsidRPr="007A4B37">
        <w:rPr>
          <w:lang w:val="pt-BR" w:bidi="pt-BR"/>
        </w:rPr>
        <w:t xml:space="preserve"> | </w:t>
      </w:r>
      <w:r w:rsidR="003B5E7F">
        <w:rPr>
          <w:lang w:val="pt-BR"/>
        </w:rPr>
        <w:t>02/2023</w:t>
      </w:r>
      <w:r w:rsidR="003422FF" w:rsidRPr="007A4B37">
        <w:rPr>
          <w:lang w:val="pt-BR" w:bidi="pt-BR"/>
        </w:rPr>
        <w:br w:type="page"/>
      </w:r>
    </w:p>
    <w:p w14:paraId="6798C752" w14:textId="19D5A412" w:rsidR="00B12BEB" w:rsidRDefault="00B12BEB">
      <w:pPr>
        <w:pStyle w:val="Ttulo1"/>
        <w:rPr>
          <w:lang w:val="pt-BR"/>
        </w:rPr>
      </w:pPr>
      <w:r>
        <w:rPr>
          <w:lang w:val="pt-BR"/>
        </w:rPr>
        <w:lastRenderedPageBreak/>
        <w:t>SUMARIO</w:t>
      </w:r>
    </w:p>
    <w:p w14:paraId="0F2F7970" w14:textId="51C5FF40" w:rsidR="00392546" w:rsidRDefault="003E7CFB" w:rsidP="00392546">
      <w:pPr>
        <w:rPr>
          <w:lang w:val="pt-BR"/>
        </w:rPr>
      </w:pPr>
      <w:r>
        <w:rPr>
          <w:lang w:val="pt-BR"/>
        </w:rPr>
        <w:t>PG</w:t>
      </w:r>
      <w:r w:rsidR="002B1C60">
        <w:rPr>
          <w:lang w:val="pt-BR"/>
        </w:rPr>
        <w:t xml:space="preserve"> 2</w:t>
      </w:r>
      <w:r>
        <w:rPr>
          <w:lang w:val="pt-BR"/>
        </w:rPr>
        <w:t>..................................................................................................................</w:t>
      </w:r>
      <w:r w:rsidR="00D0239B">
        <w:rPr>
          <w:lang w:val="pt-BR"/>
        </w:rPr>
        <w:t>ESPECIFICAÇÕES</w:t>
      </w:r>
    </w:p>
    <w:p w14:paraId="387CAB21" w14:textId="4A5AC62C" w:rsidR="00D0239B" w:rsidRDefault="00D0239B" w:rsidP="00392546">
      <w:pPr>
        <w:rPr>
          <w:lang w:val="pt-BR"/>
        </w:rPr>
      </w:pPr>
      <w:r>
        <w:rPr>
          <w:lang w:val="pt-BR"/>
        </w:rPr>
        <w:t>PG 3...........................................</w:t>
      </w:r>
      <w:r w:rsidRPr="00D0239B">
        <w:rPr>
          <w:lang w:val="pt-BR"/>
        </w:rPr>
        <w:t>Sobre o controle – Parte superior e a face do controle sem fio</w:t>
      </w:r>
    </w:p>
    <w:p w14:paraId="4FD8E577" w14:textId="4F5557D8" w:rsidR="00D0239B" w:rsidRDefault="002B1C60" w:rsidP="00392546">
      <w:pPr>
        <w:rPr>
          <w:lang w:val="pt-BR"/>
        </w:rPr>
      </w:pPr>
      <w:r>
        <w:rPr>
          <w:lang w:val="pt-BR"/>
        </w:rPr>
        <w:t>PG 4</w:t>
      </w:r>
      <w:r w:rsidR="00A62BEB">
        <w:rPr>
          <w:lang w:val="pt-BR"/>
        </w:rPr>
        <w:t>/5</w:t>
      </w:r>
      <w:r w:rsidR="00772B53">
        <w:rPr>
          <w:lang w:val="pt-BR"/>
        </w:rPr>
        <w:t>...................................</w:t>
      </w:r>
      <w:r w:rsidR="00A62BEB">
        <w:rPr>
          <w:lang w:val="pt-BR"/>
        </w:rPr>
        <w:t>....</w:t>
      </w:r>
      <w:r w:rsidRPr="002B1C60">
        <w:rPr>
          <w:lang w:val="pt-BR"/>
        </w:rPr>
        <w:t>Especificação</w:t>
      </w:r>
      <w:r w:rsidRPr="002B1C60">
        <w:rPr>
          <w:lang w:val="pt-BR"/>
        </w:rPr>
        <w:t xml:space="preserve"> dos comandos do controle</w:t>
      </w:r>
      <w:r>
        <w:rPr>
          <w:lang w:val="pt-BR"/>
        </w:rPr>
        <w:t xml:space="preserve"> </w:t>
      </w:r>
      <w:r w:rsidRPr="002B1C60">
        <w:rPr>
          <w:lang w:val="pt-BR"/>
        </w:rPr>
        <w:t>- Frente do controle</w:t>
      </w:r>
    </w:p>
    <w:p w14:paraId="52F26C27" w14:textId="4FCCD46A" w:rsidR="00A62BEB" w:rsidRPr="00A62BEB" w:rsidRDefault="00A62BEB" w:rsidP="00A62BEB">
      <w:pPr>
        <w:rPr>
          <w:lang w:val="pt-BR"/>
        </w:rPr>
      </w:pPr>
      <w:r>
        <w:rPr>
          <w:lang w:val="pt-BR"/>
        </w:rPr>
        <w:t>PG 6/7</w:t>
      </w:r>
      <w:r w:rsidR="00C52D93">
        <w:rPr>
          <w:lang w:val="pt-BR"/>
        </w:rPr>
        <w:t>....................................................................................</w:t>
      </w:r>
      <w:r w:rsidRPr="00A62BEB">
        <w:rPr>
          <w:lang w:val="pt-BR"/>
        </w:rPr>
        <w:t>FACE TRASEIRA DO CONTROLE</w:t>
      </w:r>
    </w:p>
    <w:p w14:paraId="6437D933" w14:textId="392BF0B5" w:rsidR="00A62BEB" w:rsidRDefault="00A62BEB" w:rsidP="00392546">
      <w:pPr>
        <w:rPr>
          <w:lang w:val="pt-BR"/>
        </w:rPr>
      </w:pPr>
    </w:p>
    <w:p w14:paraId="021BE25A" w14:textId="77777777" w:rsidR="00A62BEB" w:rsidRPr="00392546" w:rsidRDefault="00A62BEB" w:rsidP="00392546">
      <w:pPr>
        <w:rPr>
          <w:lang w:val="pt-BR"/>
        </w:rPr>
      </w:pPr>
    </w:p>
    <w:p w14:paraId="4C88436E" w14:textId="77777777" w:rsidR="00B12BEB" w:rsidRDefault="00B12BEB">
      <w:pPr>
        <w:pStyle w:val="Ttulo1"/>
        <w:rPr>
          <w:lang w:val="pt-BR"/>
        </w:rPr>
      </w:pPr>
    </w:p>
    <w:p w14:paraId="7FADE611" w14:textId="77777777" w:rsidR="00B12BEB" w:rsidRDefault="00B12BEB">
      <w:pPr>
        <w:pStyle w:val="Ttulo1"/>
        <w:rPr>
          <w:lang w:val="pt-BR"/>
        </w:rPr>
      </w:pPr>
    </w:p>
    <w:p w14:paraId="7CE075F6" w14:textId="77777777" w:rsidR="00B12BEB" w:rsidRDefault="00B12BEB">
      <w:pPr>
        <w:pStyle w:val="Ttulo1"/>
        <w:rPr>
          <w:lang w:val="pt-BR"/>
        </w:rPr>
      </w:pPr>
    </w:p>
    <w:p w14:paraId="70F2B57A" w14:textId="77777777" w:rsidR="00B12BEB" w:rsidRDefault="00B12BEB">
      <w:pPr>
        <w:pStyle w:val="Ttulo1"/>
        <w:rPr>
          <w:lang w:val="pt-BR"/>
        </w:rPr>
      </w:pPr>
    </w:p>
    <w:p w14:paraId="7F5CF9AB" w14:textId="77777777" w:rsidR="00B12BEB" w:rsidRDefault="00B12BEB">
      <w:pPr>
        <w:pStyle w:val="Ttulo1"/>
        <w:rPr>
          <w:lang w:val="pt-BR"/>
        </w:rPr>
      </w:pPr>
    </w:p>
    <w:p w14:paraId="338066EB" w14:textId="77777777" w:rsidR="00B12BEB" w:rsidRDefault="00B12BEB">
      <w:pPr>
        <w:pStyle w:val="Ttulo1"/>
        <w:rPr>
          <w:lang w:val="pt-BR"/>
        </w:rPr>
      </w:pPr>
    </w:p>
    <w:p w14:paraId="1D3176F8" w14:textId="77777777" w:rsidR="00D0239B" w:rsidRDefault="00D0239B" w:rsidP="00D0239B">
      <w:pPr>
        <w:rPr>
          <w:lang w:val="pt-BR"/>
        </w:rPr>
      </w:pPr>
    </w:p>
    <w:p w14:paraId="5CED829D" w14:textId="77777777" w:rsidR="00D0239B" w:rsidRDefault="00D0239B" w:rsidP="00D0239B">
      <w:pPr>
        <w:rPr>
          <w:lang w:val="pt-BR"/>
        </w:rPr>
      </w:pPr>
    </w:p>
    <w:p w14:paraId="2F5BC409" w14:textId="77777777" w:rsidR="00D0239B" w:rsidRDefault="00D0239B" w:rsidP="00D0239B">
      <w:pPr>
        <w:rPr>
          <w:lang w:val="pt-BR"/>
        </w:rPr>
      </w:pPr>
    </w:p>
    <w:p w14:paraId="3161FED3" w14:textId="77777777" w:rsidR="00D0239B" w:rsidRDefault="00D0239B" w:rsidP="00D0239B">
      <w:pPr>
        <w:rPr>
          <w:lang w:val="pt-BR"/>
        </w:rPr>
      </w:pPr>
    </w:p>
    <w:p w14:paraId="33A7C3CB" w14:textId="77777777" w:rsidR="00D0239B" w:rsidRDefault="00D0239B" w:rsidP="00D0239B">
      <w:pPr>
        <w:rPr>
          <w:lang w:val="pt-BR"/>
        </w:rPr>
      </w:pPr>
    </w:p>
    <w:p w14:paraId="4A6153D7" w14:textId="77777777" w:rsidR="00D0239B" w:rsidRDefault="00D0239B" w:rsidP="00D0239B">
      <w:pPr>
        <w:rPr>
          <w:lang w:val="pt-BR"/>
        </w:rPr>
      </w:pPr>
    </w:p>
    <w:p w14:paraId="58A4EF23" w14:textId="77777777" w:rsidR="00D0239B" w:rsidRDefault="00D0239B" w:rsidP="00D0239B">
      <w:pPr>
        <w:rPr>
          <w:lang w:val="pt-BR"/>
        </w:rPr>
      </w:pPr>
    </w:p>
    <w:p w14:paraId="50CFA5E5" w14:textId="77777777" w:rsidR="00D0239B" w:rsidRDefault="00D0239B" w:rsidP="00D0239B">
      <w:pPr>
        <w:rPr>
          <w:lang w:val="pt-BR"/>
        </w:rPr>
      </w:pPr>
    </w:p>
    <w:p w14:paraId="40ED796F" w14:textId="52B7216A" w:rsidR="00A93D7D" w:rsidRDefault="00D1203D" w:rsidP="00A93D7D">
      <w:pPr>
        <w:pStyle w:val="Ttulo4"/>
        <w:shd w:val="clear" w:color="auto" w:fill="FFFFFF"/>
        <w:spacing w:before="0" w:after="450" w:line="300" w:lineRule="atLeast"/>
        <w:rPr>
          <w:rFonts w:ascii="Lato" w:hAnsi="Lato"/>
          <w:color w:val="212529"/>
        </w:rPr>
      </w:pPr>
      <w:r>
        <w:rPr>
          <w:rFonts w:ascii="Lato" w:hAnsi="Lato"/>
          <w:color w:val="212529"/>
        </w:rPr>
        <w:lastRenderedPageBreak/>
        <w:t>ESPECIFICAÇÕES</w:t>
      </w:r>
    </w:p>
    <w:p w14:paraId="7158640C" w14:textId="77777777" w:rsidR="00A93D7D" w:rsidRDefault="00A93D7D" w:rsidP="00A93D7D">
      <w:pPr>
        <w:shd w:val="clear" w:color="auto" w:fill="FAFAFA"/>
        <w:rPr>
          <w:rFonts w:ascii="Lato" w:hAnsi="Lato"/>
          <w:color w:val="151515"/>
        </w:rPr>
      </w:pPr>
      <w:r>
        <w:rPr>
          <w:rFonts w:ascii="Lato" w:hAnsi="Lato"/>
          <w:b/>
          <w:bCs/>
          <w:color w:val="151515"/>
        </w:rPr>
        <w:t>MARCA</w:t>
      </w:r>
    </w:p>
    <w:p w14:paraId="6703208F" w14:textId="7A59EC11" w:rsidR="00A93D7D" w:rsidRDefault="00A93D7D" w:rsidP="00A93D7D">
      <w:pPr>
        <w:shd w:val="clear" w:color="auto" w:fill="FFFFFF"/>
        <w:rPr>
          <w:rFonts w:ascii="Lato" w:hAnsi="Lato"/>
          <w:color w:val="151515"/>
        </w:rPr>
      </w:pPr>
      <w:r>
        <w:rPr>
          <w:rFonts w:ascii="Lato" w:hAnsi="Lato"/>
          <w:color w:val="151515"/>
        </w:rPr>
        <w:t>Microsoft</w:t>
      </w:r>
    </w:p>
    <w:p w14:paraId="7E05060E" w14:textId="77777777" w:rsidR="00A93D7D" w:rsidRDefault="00A93D7D" w:rsidP="00A93D7D">
      <w:pPr>
        <w:shd w:val="clear" w:color="auto" w:fill="FAFAFA"/>
        <w:rPr>
          <w:rFonts w:ascii="Lato" w:hAnsi="Lato"/>
          <w:color w:val="151515"/>
        </w:rPr>
      </w:pPr>
      <w:r>
        <w:rPr>
          <w:rFonts w:ascii="Lato" w:hAnsi="Lato"/>
          <w:b/>
          <w:bCs/>
          <w:color w:val="151515"/>
        </w:rPr>
        <w:t>MODELO</w:t>
      </w:r>
    </w:p>
    <w:p w14:paraId="21C64DCF" w14:textId="5134C95F" w:rsidR="00A93D7D" w:rsidRDefault="00A93D7D" w:rsidP="00A93D7D">
      <w:pPr>
        <w:shd w:val="clear" w:color="auto" w:fill="FFFFFF"/>
        <w:rPr>
          <w:rFonts w:ascii="Lato" w:hAnsi="Lato"/>
          <w:color w:val="151515"/>
        </w:rPr>
      </w:pPr>
      <w:r>
        <w:rPr>
          <w:rFonts w:ascii="Lato" w:hAnsi="Lato"/>
          <w:color w:val="151515"/>
        </w:rPr>
        <w:t>1708</w:t>
      </w:r>
    </w:p>
    <w:p w14:paraId="4FA3C874" w14:textId="77777777" w:rsidR="00A93D7D" w:rsidRDefault="00A93D7D" w:rsidP="00A93D7D">
      <w:pPr>
        <w:shd w:val="clear" w:color="auto" w:fill="FAFAFA"/>
        <w:rPr>
          <w:rFonts w:ascii="Lato" w:hAnsi="Lato"/>
          <w:color w:val="151515"/>
        </w:rPr>
      </w:pPr>
      <w:r>
        <w:rPr>
          <w:rFonts w:ascii="Lato" w:hAnsi="Lato"/>
          <w:b/>
          <w:bCs/>
          <w:color w:val="151515"/>
        </w:rPr>
        <w:t>COR</w:t>
      </w:r>
    </w:p>
    <w:p w14:paraId="594DE434" w14:textId="6160A683" w:rsidR="00A93D7D" w:rsidRDefault="00A93D7D" w:rsidP="00A93D7D">
      <w:pPr>
        <w:shd w:val="clear" w:color="auto" w:fill="FFFFFF"/>
        <w:rPr>
          <w:rFonts w:ascii="Lato" w:hAnsi="Lato"/>
          <w:color w:val="151515"/>
        </w:rPr>
      </w:pPr>
      <w:r>
        <w:rPr>
          <w:rFonts w:ascii="Lato" w:hAnsi="Lato"/>
          <w:color w:val="151515"/>
        </w:rPr>
        <w:t>Preto</w:t>
      </w:r>
    </w:p>
    <w:p w14:paraId="1C388578" w14:textId="77777777" w:rsidR="00A93D7D" w:rsidRDefault="00A93D7D" w:rsidP="00A93D7D">
      <w:pPr>
        <w:shd w:val="clear" w:color="auto" w:fill="FAFAFA"/>
        <w:rPr>
          <w:rFonts w:ascii="Lato" w:hAnsi="Lato"/>
          <w:color w:val="151515"/>
        </w:rPr>
      </w:pPr>
      <w:r>
        <w:rPr>
          <w:rFonts w:ascii="Lato" w:hAnsi="Lato"/>
          <w:b/>
          <w:bCs/>
          <w:color w:val="151515"/>
        </w:rPr>
        <w:t>CONECTIVIDADE WIRELESS</w:t>
      </w:r>
    </w:p>
    <w:p w14:paraId="3F65199F" w14:textId="4560D539" w:rsidR="00A93D7D" w:rsidRDefault="00A93D7D" w:rsidP="00A93D7D">
      <w:pPr>
        <w:shd w:val="clear" w:color="auto" w:fill="FFFFFF"/>
        <w:rPr>
          <w:rFonts w:ascii="Lato" w:hAnsi="Lato"/>
          <w:color w:val="151515"/>
        </w:rPr>
      </w:pPr>
      <w:r>
        <w:rPr>
          <w:rFonts w:ascii="Lato" w:hAnsi="Lato"/>
          <w:color w:val="151515"/>
        </w:rPr>
        <w:t>Bluetooth</w:t>
      </w:r>
    </w:p>
    <w:p w14:paraId="2494B81D" w14:textId="77777777" w:rsidR="00A93D7D" w:rsidRDefault="00A93D7D" w:rsidP="00A93D7D">
      <w:pPr>
        <w:shd w:val="clear" w:color="auto" w:fill="FAFAFA"/>
        <w:rPr>
          <w:rFonts w:ascii="Lato" w:hAnsi="Lato"/>
          <w:color w:val="151515"/>
        </w:rPr>
      </w:pPr>
      <w:r>
        <w:rPr>
          <w:rFonts w:ascii="Lato" w:hAnsi="Lato"/>
          <w:b/>
          <w:bCs/>
          <w:color w:val="151515"/>
        </w:rPr>
        <w:t>COMPATIBILIDADE</w:t>
      </w:r>
    </w:p>
    <w:p w14:paraId="7867F1B8" w14:textId="0389294C" w:rsidR="00A93D7D" w:rsidRDefault="00A93D7D" w:rsidP="00A93D7D">
      <w:pPr>
        <w:shd w:val="clear" w:color="auto" w:fill="FFFFFF"/>
        <w:rPr>
          <w:rFonts w:ascii="Lato" w:hAnsi="Lato"/>
          <w:color w:val="151515"/>
        </w:rPr>
      </w:pPr>
      <w:r>
        <w:rPr>
          <w:rFonts w:ascii="Lato" w:hAnsi="Lato"/>
          <w:color w:val="151515"/>
        </w:rPr>
        <w:t xml:space="preserve">Xbox </w:t>
      </w:r>
      <w:proofErr w:type="spellStart"/>
      <w:r>
        <w:rPr>
          <w:rFonts w:ascii="Lato" w:hAnsi="Lato"/>
          <w:color w:val="151515"/>
        </w:rPr>
        <w:t>One</w:t>
      </w:r>
      <w:proofErr w:type="spellEnd"/>
      <w:r>
        <w:rPr>
          <w:rFonts w:ascii="Lato" w:hAnsi="Lato"/>
          <w:color w:val="151515"/>
        </w:rPr>
        <w:t xml:space="preserve"> S e X - Windows 10</w:t>
      </w:r>
    </w:p>
    <w:p w14:paraId="46B12118" w14:textId="77777777" w:rsidR="00A93D7D" w:rsidRDefault="00A93D7D" w:rsidP="00A93D7D">
      <w:pPr>
        <w:shd w:val="clear" w:color="auto" w:fill="FAFAFA"/>
        <w:rPr>
          <w:rFonts w:ascii="Lato" w:hAnsi="Lato"/>
          <w:color w:val="151515"/>
        </w:rPr>
      </w:pPr>
      <w:r>
        <w:rPr>
          <w:rFonts w:ascii="Lato" w:hAnsi="Lato"/>
          <w:b/>
          <w:bCs/>
          <w:color w:val="151515"/>
        </w:rPr>
        <w:t>CARACTERÍSTICAS</w:t>
      </w:r>
    </w:p>
    <w:p w14:paraId="144F7C4C" w14:textId="02728874" w:rsidR="00A93D7D" w:rsidRDefault="00A93D7D" w:rsidP="00A93D7D">
      <w:pPr>
        <w:shd w:val="clear" w:color="auto" w:fill="FFFFFF"/>
        <w:rPr>
          <w:rFonts w:ascii="Lato" w:hAnsi="Lato"/>
          <w:color w:val="151515"/>
        </w:rPr>
      </w:pPr>
      <w:r>
        <w:rPr>
          <w:rFonts w:ascii="Lato" w:hAnsi="Lato"/>
          <w:color w:val="151515"/>
        </w:rPr>
        <w:t xml:space="preserve">Conta com vibrações que agregam mais realismo </w:t>
      </w:r>
      <w:r w:rsidR="00095E34">
        <w:rPr>
          <w:rFonts w:ascii="Lato" w:hAnsi="Lato"/>
          <w:color w:val="151515"/>
        </w:rPr>
        <w:t>aos jogos</w:t>
      </w:r>
      <w:r>
        <w:rPr>
          <w:rFonts w:ascii="Lato" w:hAnsi="Lato"/>
          <w:color w:val="151515"/>
        </w:rPr>
        <w:t>, e alavancas que facilitam a navegação e o</w:t>
      </w:r>
      <w:r>
        <w:rPr>
          <w:rFonts w:ascii="Lato" w:hAnsi="Lato"/>
          <w:color w:val="151515"/>
        </w:rPr>
        <w:t xml:space="preserve"> </w:t>
      </w:r>
      <w:r>
        <w:rPr>
          <w:rFonts w:ascii="Lato" w:hAnsi="Lato"/>
          <w:color w:val="151515"/>
        </w:rPr>
        <w:t>deslocamento pelo cenário do jogo</w:t>
      </w:r>
    </w:p>
    <w:p w14:paraId="48603CA3" w14:textId="77777777" w:rsidR="00A93D7D" w:rsidRDefault="00A93D7D" w:rsidP="00A93D7D">
      <w:pPr>
        <w:shd w:val="clear" w:color="auto" w:fill="FAFAFA"/>
        <w:rPr>
          <w:rFonts w:ascii="Lato" w:hAnsi="Lato"/>
          <w:color w:val="151515"/>
        </w:rPr>
      </w:pPr>
      <w:r>
        <w:rPr>
          <w:rFonts w:ascii="Lato" w:hAnsi="Lato"/>
          <w:b/>
          <w:bCs/>
          <w:color w:val="151515"/>
        </w:rPr>
        <w:t>INTERFACE</w:t>
      </w:r>
    </w:p>
    <w:p w14:paraId="2F030891" w14:textId="56EA36B4" w:rsidR="00A93D7D" w:rsidRDefault="00A93D7D" w:rsidP="00A93D7D">
      <w:pPr>
        <w:shd w:val="clear" w:color="auto" w:fill="FFFFFF"/>
        <w:rPr>
          <w:rFonts w:ascii="Lato" w:hAnsi="Lato"/>
          <w:color w:val="151515"/>
        </w:rPr>
      </w:pPr>
      <w:r>
        <w:rPr>
          <w:rFonts w:ascii="Lato" w:hAnsi="Lato"/>
          <w:color w:val="151515"/>
        </w:rPr>
        <w:t>Conector Mini Jack 3.5 mm - Micro USB</w:t>
      </w:r>
    </w:p>
    <w:p w14:paraId="226C63DE" w14:textId="77777777" w:rsidR="00A93D7D" w:rsidRDefault="00A93D7D" w:rsidP="00A93D7D">
      <w:pPr>
        <w:shd w:val="clear" w:color="auto" w:fill="FAFAFA"/>
        <w:rPr>
          <w:rFonts w:ascii="Lato" w:hAnsi="Lato"/>
          <w:color w:val="151515"/>
        </w:rPr>
      </w:pPr>
      <w:r>
        <w:rPr>
          <w:rFonts w:ascii="Lato" w:hAnsi="Lato"/>
          <w:b/>
          <w:bCs/>
          <w:color w:val="151515"/>
        </w:rPr>
        <w:t>ALIMENTAÇÃO</w:t>
      </w:r>
    </w:p>
    <w:p w14:paraId="333FF02D" w14:textId="61F88DC4" w:rsidR="00A93D7D" w:rsidRDefault="00A93D7D" w:rsidP="00A93D7D">
      <w:pPr>
        <w:shd w:val="clear" w:color="auto" w:fill="FFFFFF"/>
        <w:rPr>
          <w:rFonts w:ascii="Lato" w:hAnsi="Lato"/>
          <w:color w:val="151515"/>
        </w:rPr>
      </w:pPr>
      <w:r>
        <w:rPr>
          <w:rFonts w:ascii="Lato" w:hAnsi="Lato"/>
          <w:color w:val="151515"/>
        </w:rPr>
        <w:t>Requer 2 pilhas AA</w:t>
      </w:r>
    </w:p>
    <w:p w14:paraId="36EDAE7D" w14:textId="77777777" w:rsidR="00A93D7D" w:rsidRDefault="00A93D7D" w:rsidP="00A93D7D">
      <w:pPr>
        <w:shd w:val="clear" w:color="auto" w:fill="FAFAFA"/>
        <w:rPr>
          <w:rFonts w:ascii="Lato" w:hAnsi="Lato"/>
          <w:color w:val="151515"/>
        </w:rPr>
      </w:pPr>
      <w:r>
        <w:rPr>
          <w:rFonts w:ascii="Lato" w:hAnsi="Lato"/>
          <w:b/>
          <w:bCs/>
          <w:color w:val="151515"/>
        </w:rPr>
        <w:t>COMPRIMENTO DO CABO</w:t>
      </w:r>
    </w:p>
    <w:p w14:paraId="574BB778" w14:textId="7D257894" w:rsidR="00A93D7D" w:rsidRDefault="00A93D7D" w:rsidP="00A93D7D">
      <w:pPr>
        <w:shd w:val="clear" w:color="auto" w:fill="FFFFFF"/>
        <w:rPr>
          <w:rFonts w:ascii="Lato" w:hAnsi="Lato"/>
          <w:color w:val="151515"/>
        </w:rPr>
      </w:pPr>
      <w:r>
        <w:rPr>
          <w:rFonts w:ascii="Lato" w:hAnsi="Lato"/>
          <w:color w:val="151515"/>
        </w:rPr>
        <w:t>2.74 metros</w:t>
      </w:r>
    </w:p>
    <w:p w14:paraId="0ECA4A11" w14:textId="77777777" w:rsidR="00A93D7D" w:rsidRDefault="00A93D7D" w:rsidP="00A93D7D">
      <w:pPr>
        <w:shd w:val="clear" w:color="auto" w:fill="FAFAFA"/>
        <w:rPr>
          <w:rFonts w:ascii="Lato" w:hAnsi="Lato"/>
          <w:color w:val="151515"/>
        </w:rPr>
      </w:pPr>
      <w:r>
        <w:rPr>
          <w:rFonts w:ascii="Lato" w:hAnsi="Lato"/>
          <w:b/>
          <w:bCs/>
          <w:color w:val="151515"/>
        </w:rPr>
        <w:t>PESO BRUTO (g)</w:t>
      </w:r>
    </w:p>
    <w:p w14:paraId="01882EFE" w14:textId="70175658" w:rsidR="00A93D7D" w:rsidRDefault="00A93D7D" w:rsidP="00A93D7D">
      <w:pPr>
        <w:shd w:val="clear" w:color="auto" w:fill="FFFFFF"/>
        <w:rPr>
          <w:rFonts w:ascii="Lato" w:hAnsi="Lato"/>
          <w:color w:val="151515"/>
        </w:rPr>
      </w:pPr>
      <w:r>
        <w:rPr>
          <w:rFonts w:ascii="Lato" w:hAnsi="Lato"/>
          <w:color w:val="151515"/>
        </w:rPr>
        <w:t>461</w:t>
      </w:r>
      <w:r w:rsidR="00062B39">
        <w:rPr>
          <w:rFonts w:ascii="Lato" w:hAnsi="Lato"/>
          <w:color w:val="151515"/>
        </w:rPr>
        <w:t>g</w:t>
      </w:r>
    </w:p>
    <w:p w14:paraId="607F7E51" w14:textId="77777777" w:rsidR="00A93D7D" w:rsidRDefault="00A93D7D" w:rsidP="00A93D7D">
      <w:pPr>
        <w:shd w:val="clear" w:color="auto" w:fill="FAFAFA"/>
        <w:rPr>
          <w:rFonts w:ascii="Lato" w:hAnsi="Lato"/>
          <w:color w:val="151515"/>
        </w:rPr>
      </w:pPr>
      <w:r>
        <w:rPr>
          <w:rFonts w:ascii="Lato" w:hAnsi="Lato"/>
          <w:b/>
          <w:bCs/>
          <w:color w:val="151515"/>
        </w:rPr>
        <w:t>DIMENSÕES DA EMBALAGEM (cm)</w:t>
      </w:r>
    </w:p>
    <w:p w14:paraId="161DE489" w14:textId="66E75A02" w:rsidR="00A93D7D" w:rsidRDefault="00A93D7D" w:rsidP="00A93D7D">
      <w:pPr>
        <w:shd w:val="clear" w:color="auto" w:fill="FFFFFF"/>
        <w:rPr>
          <w:rFonts w:ascii="Lato" w:hAnsi="Lato"/>
          <w:color w:val="151515"/>
        </w:rPr>
      </w:pPr>
      <w:r>
        <w:rPr>
          <w:rFonts w:ascii="Lato" w:hAnsi="Lato"/>
          <w:color w:val="151515"/>
        </w:rPr>
        <w:t>17.6 x 6.9 x 20.6</w:t>
      </w:r>
    </w:p>
    <w:p w14:paraId="6E591ABF" w14:textId="77777777" w:rsidR="00062B39" w:rsidRDefault="00A93D7D" w:rsidP="00062B39">
      <w:pPr>
        <w:shd w:val="clear" w:color="auto" w:fill="FAFAFA"/>
        <w:rPr>
          <w:rFonts w:ascii="Lato" w:hAnsi="Lato"/>
          <w:color w:val="151515"/>
        </w:rPr>
      </w:pPr>
      <w:r>
        <w:rPr>
          <w:rFonts w:ascii="Lato" w:hAnsi="Lato"/>
          <w:b/>
          <w:bCs/>
          <w:color w:val="151515"/>
        </w:rPr>
        <w:t>INCLUI</w:t>
      </w:r>
    </w:p>
    <w:p w14:paraId="73EF84EE" w14:textId="256D54C0" w:rsidR="00A93D7D" w:rsidRDefault="00A93D7D" w:rsidP="00062B39">
      <w:pPr>
        <w:shd w:val="clear" w:color="auto" w:fill="FAFAFA"/>
        <w:rPr>
          <w:rFonts w:ascii="Lato" w:hAnsi="Lato"/>
          <w:color w:val="151515"/>
        </w:rPr>
      </w:pPr>
      <w:r>
        <w:rPr>
          <w:rFonts w:ascii="Lato" w:hAnsi="Lato"/>
          <w:color w:val="151515"/>
        </w:rPr>
        <w:t>Cabo USB - Manual</w:t>
      </w:r>
    </w:p>
    <w:p w14:paraId="77848CFA" w14:textId="2092759E" w:rsidR="001638F6" w:rsidRDefault="001638F6" w:rsidP="006D0D5B">
      <w:pPr>
        <w:rPr>
          <w:lang w:val="pt-BR"/>
        </w:rPr>
      </w:pPr>
    </w:p>
    <w:p w14:paraId="2C87AA38" w14:textId="77777777" w:rsidR="00B47AB8" w:rsidRDefault="00B47AB8" w:rsidP="006D0D5B">
      <w:pPr>
        <w:rPr>
          <w:lang w:val="pt-BR"/>
        </w:rPr>
      </w:pPr>
    </w:p>
    <w:p w14:paraId="3B0BB27E" w14:textId="77777777" w:rsidR="00B47AB8" w:rsidRDefault="00B47AB8" w:rsidP="00B47AB8">
      <w:pPr>
        <w:pStyle w:val="Ttulo1"/>
        <w:rPr>
          <w:lang w:val="pt-BR"/>
        </w:rPr>
      </w:pPr>
      <w:bookmarkStart w:id="0" w:name="_Hlk127962045"/>
      <w:r>
        <w:rPr>
          <w:lang w:val="pt-BR"/>
        </w:rPr>
        <w:lastRenderedPageBreak/>
        <w:t>Sobre o controle – Parte superior e a face do controle sem fio</w:t>
      </w:r>
    </w:p>
    <w:bookmarkEnd w:id="0"/>
    <w:p w14:paraId="4ACB538E" w14:textId="77777777" w:rsidR="00B47AB8" w:rsidRDefault="00B47AB8" w:rsidP="00B47AB8">
      <w:pPr>
        <w:jc w:val="center"/>
        <w:rPr>
          <w:lang w:val="pt-BR"/>
        </w:rPr>
      </w:pPr>
      <w:r w:rsidRPr="00461841">
        <w:rPr>
          <w:noProof/>
        </w:rPr>
        <w:drawing>
          <wp:inline distT="0" distB="0" distL="0" distR="0" wp14:anchorId="5AA5BF40" wp14:editId="23A6DC1C">
            <wp:extent cx="5507990" cy="3086735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41" w:rightFromText="141" w:horzAnchor="margin" w:tblpY="1065"/>
        <w:tblW w:w="8258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s funções do Controle Sem Fio Xbox One de cima para baixo, rotulado para corresponder às imagens acima."/>
      </w:tblPr>
      <w:tblGrid>
        <w:gridCol w:w="4129"/>
        <w:gridCol w:w="4129"/>
      </w:tblGrid>
      <w:tr w:rsidR="00B47AB8" w:rsidRPr="007227C9" w14:paraId="35185ECD" w14:textId="77777777" w:rsidTr="00DB5A4F">
        <w:trPr>
          <w:tblHeader/>
          <w:tblCellSpacing w:w="15" w:type="dxa"/>
        </w:trPr>
        <w:tc>
          <w:tcPr>
            <w:tcW w:w="4084" w:type="dxa"/>
            <w:tcBorders>
              <w:top w:val="single" w:sz="6" w:space="0" w:color="E1DFDD"/>
            </w:tcBorders>
            <w:tcMar>
              <w:top w:w="120" w:type="dxa"/>
              <w:left w:w="0" w:type="dxa"/>
              <w:bottom w:w="120" w:type="dxa"/>
              <w:right w:w="240" w:type="dxa"/>
            </w:tcMar>
            <w:vAlign w:val="center"/>
            <w:hideMark/>
          </w:tcPr>
          <w:p w14:paraId="755148DF" w14:textId="77777777" w:rsidR="00B47AB8" w:rsidRPr="007227C9" w:rsidRDefault="00B47AB8" w:rsidP="00DB5A4F">
            <w:pPr>
              <w:spacing w:before="0" w:after="360" w:line="300" w:lineRule="atLeast"/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val="pt-BR" w:eastAsia="pt-BR"/>
              </w:rPr>
            </w:pPr>
            <w:r w:rsidRPr="007227C9">
              <w:rPr>
                <w:rFonts w:ascii="Segoe UI" w:eastAsia="Times New Roman" w:hAnsi="Segoe UI" w:cs="Segoe UI"/>
                <w:b/>
                <w:bCs/>
                <w:color w:val="auto"/>
                <w:sz w:val="21"/>
                <w:szCs w:val="21"/>
                <w:lang w:val="pt-BR" w:eastAsia="pt-BR"/>
              </w:rPr>
              <w:t>1</w:t>
            </w:r>
            <w:r w:rsidRPr="007227C9">
              <w:rPr>
                <w:rFonts w:ascii="Segoe UI" w:eastAsia="Times New Roman" w:hAnsi="Segoe UI" w:cs="Segoe UI"/>
                <w:color w:val="auto"/>
                <w:sz w:val="21"/>
                <w:szCs w:val="21"/>
                <w:lang w:val="pt-BR" w:eastAsia="pt-BR"/>
              </w:rPr>
              <w:t> Joystick</w:t>
            </w:r>
          </w:p>
        </w:tc>
        <w:tc>
          <w:tcPr>
            <w:tcW w:w="4084" w:type="dxa"/>
            <w:tcBorders>
              <w:top w:val="single" w:sz="6" w:space="0" w:color="E1DFDD"/>
            </w:tcBorders>
            <w:tcMar>
              <w:top w:w="120" w:type="dxa"/>
              <w:left w:w="0" w:type="dxa"/>
              <w:bottom w:w="120" w:type="dxa"/>
              <w:right w:w="240" w:type="dxa"/>
            </w:tcMar>
            <w:vAlign w:val="center"/>
            <w:hideMark/>
          </w:tcPr>
          <w:p w14:paraId="4A658E7E" w14:textId="77777777" w:rsidR="00B47AB8" w:rsidRPr="007227C9" w:rsidRDefault="00B47AB8" w:rsidP="00DB5A4F">
            <w:pPr>
              <w:spacing w:before="0" w:after="360" w:line="300" w:lineRule="atLeast"/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val="pt-BR" w:eastAsia="pt-BR"/>
              </w:rPr>
            </w:pPr>
            <w:r w:rsidRPr="007227C9">
              <w:rPr>
                <w:rFonts w:ascii="Segoe UI" w:eastAsia="Times New Roman" w:hAnsi="Segoe UI" w:cs="Segoe UI"/>
                <w:b/>
                <w:bCs/>
                <w:color w:val="auto"/>
                <w:sz w:val="21"/>
                <w:szCs w:val="21"/>
                <w:lang w:val="pt-BR" w:eastAsia="pt-BR"/>
              </w:rPr>
              <w:t>9 </w:t>
            </w:r>
            <w:r w:rsidRPr="007227C9">
              <w:rPr>
                <w:rFonts w:ascii="Segoe UI" w:eastAsia="Times New Roman" w:hAnsi="Segoe UI" w:cs="Segoe UI"/>
                <w:color w:val="auto"/>
                <w:sz w:val="21"/>
                <w:szCs w:val="21"/>
                <w:lang w:val="pt-BR" w:eastAsia="pt-BR"/>
              </w:rPr>
              <w:t>Porta de expansão</w:t>
            </w:r>
          </w:p>
        </w:tc>
      </w:tr>
      <w:tr w:rsidR="00B47AB8" w:rsidRPr="007227C9" w14:paraId="44479F5B" w14:textId="77777777" w:rsidTr="00DB5A4F">
        <w:trPr>
          <w:tblCellSpacing w:w="15" w:type="dxa"/>
        </w:trPr>
        <w:tc>
          <w:tcPr>
            <w:tcW w:w="4084" w:type="dxa"/>
            <w:tcBorders>
              <w:top w:val="single" w:sz="6" w:space="0" w:color="E1DFDD"/>
            </w:tcBorders>
            <w:tcMar>
              <w:top w:w="120" w:type="dxa"/>
              <w:left w:w="0" w:type="dxa"/>
              <w:bottom w:w="120" w:type="dxa"/>
              <w:right w:w="240" w:type="dxa"/>
            </w:tcMar>
            <w:vAlign w:val="center"/>
            <w:hideMark/>
          </w:tcPr>
          <w:p w14:paraId="02F9AEF3" w14:textId="77777777" w:rsidR="00B47AB8" w:rsidRPr="007227C9" w:rsidRDefault="00B47AB8" w:rsidP="00DB5A4F">
            <w:pPr>
              <w:spacing w:before="0" w:after="360" w:line="300" w:lineRule="atLeast"/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val="pt-BR" w:eastAsia="pt-BR"/>
              </w:rPr>
            </w:pPr>
            <w:r w:rsidRPr="007227C9">
              <w:rPr>
                <w:rFonts w:ascii="Segoe UI" w:eastAsia="Times New Roman" w:hAnsi="Segoe UI" w:cs="Segoe UI"/>
                <w:b/>
                <w:bCs/>
                <w:color w:val="auto"/>
                <w:sz w:val="21"/>
                <w:szCs w:val="21"/>
                <w:lang w:val="pt-BR" w:eastAsia="pt-BR"/>
              </w:rPr>
              <w:t>2</w:t>
            </w:r>
            <w:r w:rsidRPr="007227C9">
              <w:rPr>
                <w:rFonts w:ascii="Segoe UI" w:eastAsia="Times New Roman" w:hAnsi="Segoe UI" w:cs="Segoe UI"/>
                <w:color w:val="auto"/>
                <w:sz w:val="21"/>
                <w:szCs w:val="21"/>
                <w:lang w:val="pt-BR" w:eastAsia="pt-BR"/>
              </w:rPr>
              <w:t> Botão superior esquerdo</w:t>
            </w:r>
          </w:p>
        </w:tc>
        <w:tc>
          <w:tcPr>
            <w:tcW w:w="4084" w:type="dxa"/>
            <w:tcBorders>
              <w:top w:val="single" w:sz="6" w:space="0" w:color="E1DFDD"/>
            </w:tcBorders>
            <w:tcMar>
              <w:top w:w="120" w:type="dxa"/>
              <w:left w:w="0" w:type="dxa"/>
              <w:bottom w:w="120" w:type="dxa"/>
              <w:right w:w="240" w:type="dxa"/>
            </w:tcMar>
            <w:vAlign w:val="center"/>
            <w:hideMark/>
          </w:tcPr>
          <w:p w14:paraId="3FB956E7" w14:textId="7E947EC0" w:rsidR="00B47AB8" w:rsidRPr="007227C9" w:rsidRDefault="00CF4F35" w:rsidP="00DB5A4F">
            <w:pPr>
              <w:spacing w:before="0" w:after="360" w:line="300" w:lineRule="atLeast"/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val="pt-BR" w:eastAsia="pt-BR"/>
              </w:rPr>
            </w:pPr>
            <w:r w:rsidRPr="007227C9">
              <w:rPr>
                <w:rFonts w:ascii="Segoe UI" w:eastAsia="Times New Roman" w:hAnsi="Segoe UI" w:cs="Segoe UI"/>
                <w:b/>
                <w:bCs/>
                <w:color w:val="auto"/>
                <w:sz w:val="21"/>
                <w:szCs w:val="21"/>
                <w:lang w:val="pt-BR" w:eastAsia="pt-BR"/>
              </w:rPr>
              <w:t>16</w:t>
            </w:r>
            <w:r w:rsidRPr="007227C9">
              <w:rPr>
                <w:rFonts w:ascii="Segoe UI" w:eastAsia="Times New Roman" w:hAnsi="Segoe UI" w:cs="Segoe UI"/>
                <w:color w:val="auto"/>
                <w:sz w:val="21"/>
                <w:szCs w:val="21"/>
                <w:lang w:val="pt-BR" w:eastAsia="pt-BR"/>
              </w:rPr>
              <w:t> Porta de 3,5 mm:</w:t>
            </w:r>
          </w:p>
        </w:tc>
      </w:tr>
      <w:tr w:rsidR="00CF4F35" w:rsidRPr="007227C9" w14:paraId="7CC8A831" w14:textId="77777777" w:rsidTr="00DB5A4F">
        <w:trPr>
          <w:tblCellSpacing w:w="15" w:type="dxa"/>
        </w:trPr>
        <w:tc>
          <w:tcPr>
            <w:tcW w:w="4084" w:type="dxa"/>
            <w:tcBorders>
              <w:top w:val="single" w:sz="6" w:space="0" w:color="E1DFDD"/>
            </w:tcBorders>
            <w:tcMar>
              <w:top w:w="120" w:type="dxa"/>
              <w:left w:w="0" w:type="dxa"/>
              <w:bottom w:w="120" w:type="dxa"/>
              <w:right w:w="240" w:type="dxa"/>
            </w:tcMar>
            <w:vAlign w:val="center"/>
            <w:hideMark/>
          </w:tcPr>
          <w:p w14:paraId="0AB942D3" w14:textId="77777777" w:rsidR="00CF4F35" w:rsidRPr="007227C9" w:rsidRDefault="00CF4F35" w:rsidP="00CF4F35">
            <w:pPr>
              <w:spacing w:before="0" w:after="360" w:line="300" w:lineRule="atLeast"/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val="pt-BR" w:eastAsia="pt-BR"/>
              </w:rPr>
            </w:pPr>
            <w:r w:rsidRPr="007227C9">
              <w:rPr>
                <w:rFonts w:ascii="Segoe UI" w:eastAsia="Times New Roman" w:hAnsi="Segoe UI" w:cs="Segoe UI"/>
                <w:b/>
                <w:bCs/>
                <w:color w:val="auto"/>
                <w:sz w:val="21"/>
                <w:szCs w:val="21"/>
                <w:lang w:val="pt-BR" w:eastAsia="pt-BR"/>
              </w:rPr>
              <w:t>3</w:t>
            </w:r>
            <w:r w:rsidRPr="007227C9">
              <w:rPr>
                <w:rFonts w:ascii="Segoe UI" w:eastAsia="Times New Roman" w:hAnsi="Segoe UI" w:cs="Segoe UI"/>
                <w:color w:val="auto"/>
                <w:sz w:val="21"/>
                <w:szCs w:val="21"/>
                <w:lang w:val="pt-BR" w:eastAsia="pt-BR"/>
              </w:rPr>
              <w:t> Botão Visualização </w:t>
            </w:r>
            <w:r w:rsidRPr="007227C9">
              <w:rPr>
                <w:rFonts w:ascii="Fabric MDL2 Assets" w:eastAsia="Times New Roman" w:hAnsi="Fabric MDL2 Assets" w:cs="Segoe UI"/>
                <w:color w:val="auto"/>
                <w:sz w:val="21"/>
                <w:szCs w:val="21"/>
                <w:lang w:val="pt-BR" w:eastAsia="pt-BR"/>
              </w:rPr>
              <w:t></w:t>
            </w:r>
            <w:r w:rsidRPr="007227C9">
              <w:rPr>
                <w:rFonts w:ascii="Segoe UI" w:eastAsia="Times New Roman" w:hAnsi="Segoe UI" w:cs="Segoe UI"/>
                <w:color w:val="auto"/>
                <w:sz w:val="21"/>
                <w:szCs w:val="21"/>
                <w:lang w:val="pt-BR" w:eastAsia="pt-BR"/>
              </w:rPr>
              <w:t>.</w:t>
            </w:r>
          </w:p>
        </w:tc>
        <w:tc>
          <w:tcPr>
            <w:tcW w:w="4084" w:type="dxa"/>
            <w:tcBorders>
              <w:top w:val="single" w:sz="6" w:space="0" w:color="E1DFDD"/>
            </w:tcBorders>
            <w:tcMar>
              <w:top w:w="120" w:type="dxa"/>
              <w:left w:w="0" w:type="dxa"/>
              <w:bottom w:w="120" w:type="dxa"/>
              <w:right w:w="240" w:type="dxa"/>
            </w:tcMar>
            <w:vAlign w:val="center"/>
            <w:hideMark/>
          </w:tcPr>
          <w:p w14:paraId="00454730" w14:textId="359D787F" w:rsidR="00CF4F35" w:rsidRPr="007227C9" w:rsidRDefault="00CF4F35" w:rsidP="00CF4F35">
            <w:pPr>
              <w:spacing w:before="0" w:after="360" w:line="300" w:lineRule="atLeast"/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val="pt-BR" w:eastAsia="pt-BR"/>
              </w:rPr>
            </w:pPr>
            <w:r w:rsidRPr="007227C9">
              <w:rPr>
                <w:rFonts w:ascii="Segoe UI" w:eastAsia="Times New Roman" w:hAnsi="Segoe UI" w:cs="Segoe UI"/>
                <w:b/>
                <w:bCs/>
                <w:color w:val="auto"/>
                <w:sz w:val="21"/>
                <w:szCs w:val="21"/>
                <w:lang w:val="pt-BR" w:eastAsia="pt-BR"/>
              </w:rPr>
              <w:t>X</w:t>
            </w:r>
            <w:r w:rsidRPr="007227C9">
              <w:rPr>
                <w:rFonts w:ascii="Segoe UI" w:eastAsia="Times New Roman" w:hAnsi="Segoe UI" w:cs="Segoe UI"/>
                <w:color w:val="auto"/>
                <w:sz w:val="21"/>
                <w:szCs w:val="21"/>
                <w:lang w:val="pt-BR" w:eastAsia="pt-BR"/>
              </w:rPr>
              <w:t> Botão X </w:t>
            </w:r>
          </w:p>
        </w:tc>
      </w:tr>
      <w:tr w:rsidR="00CF4F35" w:rsidRPr="007227C9" w14:paraId="33DBFD54" w14:textId="77777777" w:rsidTr="00DB5A4F">
        <w:trPr>
          <w:tblCellSpacing w:w="15" w:type="dxa"/>
        </w:trPr>
        <w:tc>
          <w:tcPr>
            <w:tcW w:w="4084" w:type="dxa"/>
            <w:tcBorders>
              <w:top w:val="single" w:sz="6" w:space="0" w:color="E1DFDD"/>
            </w:tcBorders>
            <w:tcMar>
              <w:top w:w="120" w:type="dxa"/>
              <w:left w:w="0" w:type="dxa"/>
              <w:bottom w:w="120" w:type="dxa"/>
              <w:right w:w="240" w:type="dxa"/>
            </w:tcMar>
            <w:vAlign w:val="center"/>
            <w:hideMark/>
          </w:tcPr>
          <w:p w14:paraId="38E96301" w14:textId="77777777" w:rsidR="00CF4F35" w:rsidRPr="007227C9" w:rsidRDefault="00CF4F35" w:rsidP="00CF4F35">
            <w:pPr>
              <w:spacing w:before="0" w:after="360" w:line="300" w:lineRule="atLeast"/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val="pt-BR" w:eastAsia="pt-BR"/>
              </w:rPr>
            </w:pPr>
            <w:r w:rsidRPr="007227C9">
              <w:rPr>
                <w:rFonts w:ascii="Segoe UI" w:eastAsia="Times New Roman" w:hAnsi="Segoe UI" w:cs="Segoe UI"/>
                <w:b/>
                <w:bCs/>
                <w:color w:val="auto"/>
                <w:sz w:val="21"/>
                <w:szCs w:val="21"/>
                <w:lang w:val="pt-BR" w:eastAsia="pt-BR"/>
              </w:rPr>
              <w:t>4</w:t>
            </w:r>
            <w:r w:rsidRPr="007227C9">
              <w:rPr>
                <w:rFonts w:ascii="Segoe UI" w:eastAsia="Times New Roman" w:hAnsi="Segoe UI" w:cs="Segoe UI"/>
                <w:color w:val="auto"/>
                <w:sz w:val="21"/>
                <w:szCs w:val="21"/>
                <w:lang w:val="pt-BR" w:eastAsia="pt-BR"/>
              </w:rPr>
              <w:t> Porta de carga USB:</w:t>
            </w:r>
          </w:p>
        </w:tc>
        <w:tc>
          <w:tcPr>
            <w:tcW w:w="4084" w:type="dxa"/>
            <w:tcBorders>
              <w:top w:val="single" w:sz="6" w:space="0" w:color="E1DFDD"/>
            </w:tcBorders>
            <w:tcMar>
              <w:top w:w="120" w:type="dxa"/>
              <w:left w:w="0" w:type="dxa"/>
              <w:bottom w:w="120" w:type="dxa"/>
              <w:right w:w="240" w:type="dxa"/>
            </w:tcMar>
            <w:vAlign w:val="center"/>
            <w:hideMark/>
          </w:tcPr>
          <w:p w14:paraId="6C87E152" w14:textId="46CB9E40" w:rsidR="00CF4F35" w:rsidRPr="007227C9" w:rsidRDefault="00CF4F35" w:rsidP="00CF4F35">
            <w:pPr>
              <w:spacing w:before="0" w:after="360" w:line="300" w:lineRule="atLeast"/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val="pt-BR" w:eastAsia="pt-BR"/>
              </w:rPr>
            </w:pPr>
            <w:r w:rsidRPr="007227C9">
              <w:rPr>
                <w:rFonts w:ascii="Segoe UI" w:eastAsia="Times New Roman" w:hAnsi="Segoe UI" w:cs="Segoe UI"/>
                <w:b/>
                <w:bCs/>
                <w:color w:val="auto"/>
                <w:sz w:val="21"/>
                <w:szCs w:val="21"/>
                <w:lang w:val="pt-BR" w:eastAsia="pt-BR"/>
              </w:rPr>
              <w:t>Y</w:t>
            </w:r>
            <w:r>
              <w:rPr>
                <w:rFonts w:ascii="Segoe UI" w:eastAsia="Times New Roman" w:hAnsi="Segoe UI" w:cs="Segoe UI"/>
                <w:b/>
                <w:bCs/>
                <w:color w:val="auto"/>
                <w:sz w:val="21"/>
                <w:szCs w:val="21"/>
                <w:lang w:val="pt-BR" w:eastAsia="pt-BR"/>
              </w:rPr>
              <w:t xml:space="preserve"> </w:t>
            </w:r>
            <w:r w:rsidRPr="007227C9">
              <w:rPr>
                <w:rFonts w:ascii="Segoe UI" w:eastAsia="Times New Roman" w:hAnsi="Segoe UI" w:cs="Segoe UI"/>
                <w:color w:val="auto"/>
                <w:sz w:val="21"/>
                <w:szCs w:val="21"/>
                <w:lang w:val="pt-BR" w:eastAsia="pt-BR"/>
              </w:rPr>
              <w:t>Botão Y </w:t>
            </w:r>
          </w:p>
        </w:tc>
      </w:tr>
      <w:tr w:rsidR="00CF4F35" w:rsidRPr="007227C9" w14:paraId="1D623830" w14:textId="77777777" w:rsidTr="00DB5A4F">
        <w:trPr>
          <w:tblCellSpacing w:w="15" w:type="dxa"/>
        </w:trPr>
        <w:tc>
          <w:tcPr>
            <w:tcW w:w="4084" w:type="dxa"/>
            <w:tcBorders>
              <w:top w:val="single" w:sz="6" w:space="0" w:color="E1DFDD"/>
            </w:tcBorders>
            <w:tcMar>
              <w:top w:w="120" w:type="dxa"/>
              <w:left w:w="0" w:type="dxa"/>
              <w:bottom w:w="120" w:type="dxa"/>
              <w:right w:w="240" w:type="dxa"/>
            </w:tcMar>
            <w:vAlign w:val="center"/>
            <w:hideMark/>
          </w:tcPr>
          <w:p w14:paraId="199240C8" w14:textId="77777777" w:rsidR="00CF4F35" w:rsidRPr="007227C9" w:rsidRDefault="00CF4F35" w:rsidP="00CF4F35">
            <w:pPr>
              <w:spacing w:before="0" w:after="360" w:line="300" w:lineRule="atLeast"/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val="pt-BR" w:eastAsia="pt-BR"/>
              </w:rPr>
            </w:pPr>
            <w:r w:rsidRPr="007227C9">
              <w:rPr>
                <w:rFonts w:ascii="Segoe UI" w:eastAsia="Times New Roman" w:hAnsi="Segoe UI" w:cs="Segoe UI"/>
                <w:b/>
                <w:bCs/>
                <w:color w:val="auto"/>
                <w:sz w:val="21"/>
                <w:szCs w:val="21"/>
                <w:lang w:val="pt-BR" w:eastAsia="pt-BR"/>
              </w:rPr>
              <w:t>5</w:t>
            </w:r>
            <w:r w:rsidRPr="007227C9">
              <w:rPr>
                <w:rFonts w:ascii="Segoe UI" w:eastAsia="Times New Roman" w:hAnsi="Segoe UI" w:cs="Segoe UI"/>
                <w:color w:val="auto"/>
                <w:sz w:val="21"/>
                <w:szCs w:val="21"/>
                <w:lang w:val="pt-BR" w:eastAsia="pt-BR"/>
              </w:rPr>
              <w:t>botão Xbox </w:t>
            </w:r>
            <w:r w:rsidRPr="007227C9">
              <w:rPr>
                <w:rFonts w:ascii="Fabric MDL2 Assets" w:eastAsia="Times New Roman" w:hAnsi="Fabric MDL2 Assets" w:cs="Segoe UI"/>
                <w:color w:val="auto"/>
                <w:sz w:val="21"/>
                <w:szCs w:val="21"/>
                <w:lang w:val="pt-BR" w:eastAsia="pt-BR"/>
              </w:rPr>
              <w:t></w:t>
            </w:r>
          </w:p>
        </w:tc>
        <w:tc>
          <w:tcPr>
            <w:tcW w:w="4084" w:type="dxa"/>
            <w:tcBorders>
              <w:top w:val="single" w:sz="6" w:space="0" w:color="E1DFDD"/>
            </w:tcBorders>
            <w:tcMar>
              <w:top w:w="120" w:type="dxa"/>
              <w:left w:w="0" w:type="dxa"/>
              <w:bottom w:w="120" w:type="dxa"/>
              <w:right w:w="240" w:type="dxa"/>
            </w:tcMar>
            <w:vAlign w:val="center"/>
            <w:hideMark/>
          </w:tcPr>
          <w:p w14:paraId="1ACBF427" w14:textId="2D725FBC" w:rsidR="00CF4F35" w:rsidRPr="007227C9" w:rsidRDefault="00CF4F35" w:rsidP="00CF4F35">
            <w:pPr>
              <w:spacing w:before="0" w:after="360" w:line="300" w:lineRule="atLeast"/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val="pt-BR" w:eastAsia="pt-BR"/>
              </w:rPr>
            </w:pPr>
            <w:r w:rsidRPr="007227C9">
              <w:rPr>
                <w:rFonts w:ascii="Segoe UI" w:eastAsia="Times New Roman" w:hAnsi="Segoe UI" w:cs="Segoe UI"/>
                <w:b/>
                <w:bCs/>
                <w:color w:val="auto"/>
                <w:sz w:val="21"/>
                <w:szCs w:val="21"/>
                <w:lang w:val="pt-BR" w:eastAsia="pt-BR"/>
              </w:rPr>
              <w:t>A</w:t>
            </w:r>
            <w:r>
              <w:rPr>
                <w:rFonts w:ascii="Segoe UI" w:eastAsia="Times New Roman" w:hAnsi="Segoe UI" w:cs="Segoe UI"/>
                <w:b/>
                <w:bCs/>
                <w:color w:val="auto"/>
                <w:sz w:val="21"/>
                <w:szCs w:val="21"/>
                <w:lang w:val="pt-BR" w:eastAsia="pt-BR"/>
              </w:rPr>
              <w:t xml:space="preserve"> </w:t>
            </w:r>
            <w:r w:rsidRPr="007227C9">
              <w:rPr>
                <w:rFonts w:ascii="Segoe UI" w:eastAsia="Times New Roman" w:hAnsi="Segoe UI" w:cs="Segoe UI"/>
                <w:color w:val="auto"/>
                <w:sz w:val="21"/>
                <w:szCs w:val="21"/>
                <w:lang w:val="pt-BR" w:eastAsia="pt-BR"/>
              </w:rPr>
              <w:t xml:space="preserve">Botão </w:t>
            </w:r>
            <w:proofErr w:type="gramStart"/>
            <w:r w:rsidRPr="007227C9">
              <w:rPr>
                <w:rFonts w:ascii="Segoe UI" w:eastAsia="Times New Roman" w:hAnsi="Segoe UI" w:cs="Segoe UI"/>
                <w:color w:val="auto"/>
                <w:sz w:val="21"/>
                <w:szCs w:val="21"/>
                <w:lang w:val="pt-BR" w:eastAsia="pt-BR"/>
              </w:rPr>
              <w:t>A .</w:t>
            </w:r>
            <w:proofErr w:type="gramEnd"/>
          </w:p>
        </w:tc>
      </w:tr>
      <w:tr w:rsidR="00CF4F35" w:rsidRPr="007227C9" w14:paraId="174BC8F1" w14:textId="77777777" w:rsidTr="00DB5A4F">
        <w:trPr>
          <w:tblCellSpacing w:w="15" w:type="dxa"/>
        </w:trPr>
        <w:tc>
          <w:tcPr>
            <w:tcW w:w="4084" w:type="dxa"/>
            <w:tcBorders>
              <w:top w:val="single" w:sz="6" w:space="0" w:color="E1DFDD"/>
            </w:tcBorders>
            <w:tcMar>
              <w:top w:w="120" w:type="dxa"/>
              <w:left w:w="0" w:type="dxa"/>
              <w:bottom w:w="120" w:type="dxa"/>
              <w:right w:w="240" w:type="dxa"/>
            </w:tcMar>
            <w:vAlign w:val="center"/>
            <w:hideMark/>
          </w:tcPr>
          <w:p w14:paraId="5C124FDE" w14:textId="77777777" w:rsidR="00CF4F35" w:rsidRPr="007227C9" w:rsidRDefault="00CF4F35" w:rsidP="00CF4F35">
            <w:pPr>
              <w:spacing w:before="0" w:after="360" w:line="300" w:lineRule="atLeast"/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val="pt-BR" w:eastAsia="pt-BR"/>
              </w:rPr>
            </w:pPr>
            <w:r w:rsidRPr="007227C9">
              <w:rPr>
                <w:rFonts w:ascii="Segoe UI" w:eastAsia="Times New Roman" w:hAnsi="Segoe UI" w:cs="Segoe UI"/>
                <w:b/>
                <w:bCs/>
                <w:color w:val="auto"/>
                <w:sz w:val="21"/>
                <w:szCs w:val="21"/>
                <w:lang w:val="pt-BR" w:eastAsia="pt-BR"/>
              </w:rPr>
              <w:t>6 </w:t>
            </w:r>
            <w:r w:rsidRPr="007227C9">
              <w:rPr>
                <w:rFonts w:ascii="Segoe UI" w:eastAsia="Times New Roman" w:hAnsi="Segoe UI" w:cs="Segoe UI"/>
                <w:color w:val="auto"/>
                <w:sz w:val="21"/>
                <w:szCs w:val="21"/>
                <w:lang w:val="pt-BR" w:eastAsia="pt-BR"/>
              </w:rPr>
              <w:t>Botão menu </w:t>
            </w:r>
            <w:r w:rsidRPr="007227C9">
              <w:rPr>
                <w:rFonts w:ascii="Fabric MDL2 Assets" w:eastAsia="Times New Roman" w:hAnsi="Fabric MDL2 Assets" w:cs="Segoe UI"/>
                <w:color w:val="auto"/>
                <w:sz w:val="21"/>
                <w:szCs w:val="21"/>
                <w:lang w:val="pt-BR" w:eastAsia="pt-BR"/>
              </w:rPr>
              <w:t></w:t>
            </w:r>
          </w:p>
        </w:tc>
        <w:tc>
          <w:tcPr>
            <w:tcW w:w="4084" w:type="dxa"/>
            <w:tcBorders>
              <w:top w:val="single" w:sz="6" w:space="0" w:color="E1DFDD"/>
            </w:tcBorders>
            <w:tcMar>
              <w:top w:w="120" w:type="dxa"/>
              <w:left w:w="0" w:type="dxa"/>
              <w:bottom w:w="120" w:type="dxa"/>
              <w:right w:w="240" w:type="dxa"/>
            </w:tcMar>
            <w:vAlign w:val="center"/>
            <w:hideMark/>
          </w:tcPr>
          <w:p w14:paraId="458EEDF6" w14:textId="43813D23" w:rsidR="00CF4F35" w:rsidRPr="007227C9" w:rsidRDefault="00CF4F35" w:rsidP="00CF4F35">
            <w:pPr>
              <w:spacing w:before="0" w:after="360" w:line="300" w:lineRule="atLeast"/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val="pt-BR" w:eastAsia="pt-BR"/>
              </w:rPr>
            </w:pPr>
            <w:r w:rsidRPr="007227C9">
              <w:rPr>
                <w:rFonts w:ascii="Segoe UI" w:eastAsia="Times New Roman" w:hAnsi="Segoe UI" w:cs="Segoe UI"/>
                <w:b/>
                <w:bCs/>
                <w:color w:val="auto"/>
                <w:sz w:val="21"/>
                <w:szCs w:val="21"/>
                <w:lang w:val="pt-BR" w:eastAsia="pt-BR"/>
              </w:rPr>
              <w:t>B</w:t>
            </w:r>
            <w:r w:rsidRPr="007227C9">
              <w:rPr>
                <w:rFonts w:ascii="Segoe UI" w:eastAsia="Times New Roman" w:hAnsi="Segoe UI" w:cs="Segoe UI"/>
                <w:color w:val="auto"/>
                <w:sz w:val="21"/>
                <w:szCs w:val="21"/>
                <w:lang w:val="pt-BR" w:eastAsia="pt-BR"/>
              </w:rPr>
              <w:t xml:space="preserve"> Botão </w:t>
            </w:r>
            <w:proofErr w:type="gramStart"/>
            <w:r w:rsidRPr="007227C9">
              <w:rPr>
                <w:rFonts w:ascii="Segoe UI" w:eastAsia="Times New Roman" w:hAnsi="Segoe UI" w:cs="Segoe UI"/>
                <w:color w:val="auto"/>
                <w:sz w:val="21"/>
                <w:szCs w:val="21"/>
                <w:lang w:val="pt-BR" w:eastAsia="pt-BR"/>
              </w:rPr>
              <w:t>B .</w:t>
            </w:r>
            <w:proofErr w:type="gramEnd"/>
          </w:p>
        </w:tc>
      </w:tr>
      <w:tr w:rsidR="00CF4F35" w:rsidRPr="007227C9" w14:paraId="5D1650F7" w14:textId="77777777" w:rsidTr="00DB5A4F">
        <w:trPr>
          <w:tblCellSpacing w:w="15" w:type="dxa"/>
        </w:trPr>
        <w:tc>
          <w:tcPr>
            <w:tcW w:w="4084" w:type="dxa"/>
            <w:tcBorders>
              <w:top w:val="single" w:sz="6" w:space="0" w:color="E1DFDD"/>
            </w:tcBorders>
            <w:tcMar>
              <w:top w:w="120" w:type="dxa"/>
              <w:left w:w="0" w:type="dxa"/>
              <w:bottom w:w="120" w:type="dxa"/>
              <w:right w:w="240" w:type="dxa"/>
            </w:tcMar>
            <w:vAlign w:val="center"/>
            <w:hideMark/>
          </w:tcPr>
          <w:p w14:paraId="51687F78" w14:textId="77777777" w:rsidR="00CF4F35" w:rsidRPr="007227C9" w:rsidRDefault="00CF4F35" w:rsidP="00CF4F35">
            <w:pPr>
              <w:spacing w:before="0" w:after="360" w:line="300" w:lineRule="atLeast"/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val="pt-BR" w:eastAsia="pt-BR"/>
              </w:rPr>
            </w:pPr>
            <w:r w:rsidRPr="007227C9">
              <w:rPr>
                <w:rFonts w:ascii="Segoe UI" w:eastAsia="Times New Roman" w:hAnsi="Segoe UI" w:cs="Segoe UI"/>
                <w:b/>
                <w:bCs/>
                <w:color w:val="auto"/>
                <w:sz w:val="21"/>
                <w:szCs w:val="21"/>
                <w:lang w:val="pt-BR" w:eastAsia="pt-BR"/>
              </w:rPr>
              <w:t>7 </w:t>
            </w:r>
            <w:r w:rsidRPr="007227C9">
              <w:rPr>
                <w:rFonts w:ascii="Segoe UI" w:eastAsia="Times New Roman" w:hAnsi="Segoe UI" w:cs="Segoe UI"/>
                <w:color w:val="auto"/>
                <w:sz w:val="21"/>
                <w:szCs w:val="21"/>
                <w:lang w:val="pt-BR" w:eastAsia="pt-BR"/>
              </w:rPr>
              <w:t>Botão superior direito</w:t>
            </w:r>
          </w:p>
        </w:tc>
        <w:tc>
          <w:tcPr>
            <w:tcW w:w="4084" w:type="dxa"/>
            <w:tcBorders>
              <w:top w:val="single" w:sz="6" w:space="0" w:color="E1DFDD"/>
            </w:tcBorders>
            <w:tcMar>
              <w:top w:w="120" w:type="dxa"/>
              <w:left w:w="0" w:type="dxa"/>
              <w:bottom w:w="120" w:type="dxa"/>
              <w:right w:w="240" w:type="dxa"/>
            </w:tcMar>
            <w:vAlign w:val="center"/>
            <w:hideMark/>
          </w:tcPr>
          <w:p w14:paraId="30EF0818" w14:textId="50133737" w:rsidR="00CF4F35" w:rsidRPr="007227C9" w:rsidRDefault="00CF4F35" w:rsidP="00CF4F35">
            <w:pPr>
              <w:spacing w:before="0" w:after="360" w:line="300" w:lineRule="atLeast"/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val="pt-BR" w:eastAsia="pt-BR"/>
              </w:rPr>
            </w:pPr>
          </w:p>
        </w:tc>
      </w:tr>
      <w:tr w:rsidR="00CF4F35" w:rsidRPr="007227C9" w14:paraId="50119E70" w14:textId="77777777" w:rsidTr="00DB5A4F">
        <w:trPr>
          <w:tblCellSpacing w:w="15" w:type="dxa"/>
        </w:trPr>
        <w:tc>
          <w:tcPr>
            <w:tcW w:w="4084" w:type="dxa"/>
            <w:tcBorders>
              <w:top w:val="single" w:sz="6" w:space="0" w:color="E1DFDD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240" w:type="dxa"/>
            </w:tcMar>
            <w:vAlign w:val="center"/>
            <w:hideMark/>
          </w:tcPr>
          <w:p w14:paraId="3C2D022D" w14:textId="77777777" w:rsidR="00CF4F35" w:rsidRPr="007227C9" w:rsidRDefault="00CF4F35" w:rsidP="00CF4F35">
            <w:pPr>
              <w:spacing w:before="0" w:after="360" w:line="300" w:lineRule="atLeast"/>
              <w:rPr>
                <w:rFonts w:ascii="Segoe UI" w:eastAsia="Times New Roman" w:hAnsi="Segoe UI" w:cs="Segoe UI"/>
                <w:color w:val="323130"/>
                <w:sz w:val="21"/>
                <w:szCs w:val="21"/>
                <w:lang w:val="pt-BR" w:eastAsia="pt-BR"/>
              </w:rPr>
            </w:pPr>
            <w:r w:rsidRPr="007227C9">
              <w:rPr>
                <w:rFonts w:ascii="Segoe UI" w:eastAsia="Times New Roman" w:hAnsi="Segoe UI" w:cs="Segoe UI"/>
                <w:b/>
                <w:bCs/>
                <w:color w:val="323130"/>
                <w:sz w:val="21"/>
                <w:szCs w:val="21"/>
                <w:lang w:val="pt-BR" w:eastAsia="pt-BR"/>
              </w:rPr>
              <w:t>8 </w:t>
            </w:r>
            <w:r w:rsidRPr="007227C9">
              <w:rPr>
                <w:rFonts w:ascii="Segoe UI" w:eastAsia="Times New Roman" w:hAnsi="Segoe UI" w:cs="Segoe UI"/>
                <w:color w:val="323130"/>
                <w:sz w:val="21"/>
                <w:szCs w:val="21"/>
                <w:lang w:val="pt-BR" w:eastAsia="pt-BR"/>
              </w:rPr>
              <w:t>Botão direcional (</w:t>
            </w:r>
            <w:proofErr w:type="spellStart"/>
            <w:r w:rsidRPr="007227C9">
              <w:rPr>
                <w:rFonts w:ascii="Segoe UI" w:eastAsia="Times New Roman" w:hAnsi="Segoe UI" w:cs="Segoe UI"/>
                <w:color w:val="323130"/>
                <w:sz w:val="21"/>
                <w:szCs w:val="21"/>
                <w:lang w:val="pt-BR" w:eastAsia="pt-BR"/>
              </w:rPr>
              <w:t>D-pad</w:t>
            </w:r>
            <w:proofErr w:type="spellEnd"/>
            <w:r w:rsidRPr="007227C9">
              <w:rPr>
                <w:rFonts w:ascii="Segoe UI" w:eastAsia="Times New Roman" w:hAnsi="Segoe UI" w:cs="Segoe UI"/>
                <w:color w:val="323130"/>
                <w:sz w:val="21"/>
                <w:szCs w:val="21"/>
                <w:lang w:val="pt-BR"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5B94826" w14:textId="77777777" w:rsidR="00CF4F35" w:rsidRPr="007227C9" w:rsidRDefault="00CF4F35" w:rsidP="00CF4F35">
            <w:pPr>
              <w:spacing w:before="0" w:after="36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  <w:r w:rsidRPr="007227C9">
              <w:rPr>
                <w:rFonts w:ascii="Times New Roman" w:eastAsia="Times New Roman" w:hAnsi="Times New Roman" w:cs="Times New Roman"/>
                <w:color w:val="auto"/>
                <w:sz w:val="21"/>
                <w:szCs w:val="21"/>
                <w:lang w:val="pt-BR" w:eastAsia="pt-BR"/>
              </w:rPr>
              <w:br/>
            </w:r>
          </w:p>
        </w:tc>
      </w:tr>
    </w:tbl>
    <w:p w14:paraId="4EF81736" w14:textId="77777777" w:rsidR="00B47AB8" w:rsidRPr="007A4B37" w:rsidRDefault="00B47AB8" w:rsidP="009A0703">
      <w:pPr>
        <w:pStyle w:val="Ttulo2"/>
        <w:jc w:val="both"/>
        <w:rPr>
          <w:lang w:val="pt-BR"/>
        </w:rPr>
      </w:pPr>
      <w:bookmarkStart w:id="1" w:name="_Hlk127962130"/>
      <w:r>
        <w:rPr>
          <w:lang w:val="pt-BR"/>
        </w:rPr>
        <w:lastRenderedPageBreak/>
        <w:t>Especifificação dos comandos do controle- Frente do controle</w:t>
      </w:r>
      <w:bookmarkEnd w:id="1"/>
    </w:p>
    <w:p w14:paraId="1E9F5B5F" w14:textId="77777777" w:rsidR="00B47AB8" w:rsidRPr="006D0D5B" w:rsidRDefault="00B47AB8" w:rsidP="009A0703">
      <w:pPr>
        <w:jc w:val="both"/>
        <w:rPr>
          <w:lang w:val="pt-BR"/>
        </w:rPr>
      </w:pPr>
      <w:r w:rsidRPr="006D0D5B">
        <w:rPr>
          <w:b/>
          <w:bCs/>
          <w:lang w:val="pt-BR"/>
        </w:rPr>
        <w:t>Direcional analógico esquerdo</w:t>
      </w:r>
      <w:r>
        <w:rPr>
          <w:b/>
          <w:bCs/>
          <w:lang w:val="pt-BR"/>
        </w:rPr>
        <w:t xml:space="preserve"> </w:t>
      </w:r>
      <w:r w:rsidRPr="006D0D5B">
        <w:rPr>
          <w:b/>
          <w:bCs/>
          <w:lang w:val="pt-BR"/>
        </w:rPr>
        <w:t>e direcional analógico direito</w:t>
      </w:r>
      <w:r>
        <w:rPr>
          <w:b/>
          <w:bCs/>
          <w:lang w:val="pt-BR"/>
        </w:rPr>
        <w:t xml:space="preserve"> (1)</w:t>
      </w:r>
      <w:r w:rsidRPr="006D0D5B">
        <w:rPr>
          <w:lang w:val="pt-BR"/>
        </w:rPr>
        <w:t xml:space="preserve">: são pequenos joysticks, usados para interagir com jogos, aplicativos e o console Xbox. Eles se movem </w:t>
      </w:r>
      <w:proofErr w:type="spellStart"/>
      <w:r w:rsidRPr="006D0D5B">
        <w:rPr>
          <w:lang w:val="pt-BR"/>
        </w:rPr>
        <w:t>direcionalmente</w:t>
      </w:r>
      <w:proofErr w:type="spellEnd"/>
      <w:r w:rsidRPr="006D0D5B">
        <w:rPr>
          <w:lang w:val="pt-BR"/>
        </w:rPr>
        <w:t xml:space="preserve"> e podem funcionar como botões clicáveis quando você os pressiona.</w:t>
      </w:r>
    </w:p>
    <w:p w14:paraId="6280FC70" w14:textId="77777777" w:rsidR="00B47AB8" w:rsidRPr="006D0D5B" w:rsidRDefault="00B47AB8" w:rsidP="009A0703">
      <w:pPr>
        <w:jc w:val="both"/>
        <w:rPr>
          <w:lang w:val="pt-BR"/>
        </w:rPr>
      </w:pPr>
      <w:r w:rsidRPr="006D0D5B">
        <w:rPr>
          <w:b/>
          <w:bCs/>
          <w:lang w:val="pt-BR"/>
        </w:rPr>
        <w:t>Botão superior esquerdo (2) e botão superior direito (7):</w:t>
      </w:r>
      <w:r w:rsidRPr="006D0D5B">
        <w:rPr>
          <w:lang w:val="pt-BR"/>
        </w:rPr>
        <w:t xml:space="preserve"> Esses controles em forma oblonga residem na parte superior do controlador à esquerda e à direita da porta USB. Use-os para interagir com jogos, aplicativos e o console Xbox. Eles costumam ser usados para pular entre as seções da interface do usuário, mas podem realizar diferentes ações dependendo do jogo.</w:t>
      </w:r>
    </w:p>
    <w:p w14:paraId="096145FC" w14:textId="77777777" w:rsidR="00B47AB8" w:rsidRPr="006D0D5B" w:rsidRDefault="00B47AB8" w:rsidP="009A0703">
      <w:pPr>
        <w:jc w:val="both"/>
        <w:rPr>
          <w:lang w:val="pt-BR"/>
        </w:rPr>
      </w:pPr>
      <w:r w:rsidRPr="006D0D5B">
        <w:rPr>
          <w:b/>
          <w:bCs/>
          <w:lang w:val="pt-BR"/>
        </w:rPr>
        <w:t>Botão Exibir (3)</w:t>
      </w:r>
      <w:r w:rsidRPr="006D0D5B">
        <w:rPr>
          <w:lang w:val="pt-BR"/>
        </w:rPr>
        <w:t> : Este botão está localizado na parte inferior esquerda do botão </w:t>
      </w:r>
      <w:r w:rsidRPr="006D0D5B">
        <w:rPr>
          <w:b/>
          <w:bCs/>
          <w:lang w:val="pt-BR"/>
        </w:rPr>
        <w:t>Xbox</w:t>
      </w:r>
      <w:r w:rsidRPr="006D0D5B">
        <w:rPr>
          <w:lang w:val="pt-BR"/>
        </w:rPr>
        <w:t> . As funções do botão variam dependendo do aplicativo ou jogo.</w:t>
      </w:r>
    </w:p>
    <w:p w14:paraId="73C67A3C" w14:textId="77777777" w:rsidR="00B47AB8" w:rsidRPr="006D0D5B" w:rsidRDefault="00B47AB8" w:rsidP="009A0703">
      <w:pPr>
        <w:jc w:val="both"/>
        <w:rPr>
          <w:lang w:val="pt-BR"/>
        </w:rPr>
      </w:pPr>
      <w:r w:rsidRPr="006D0D5B">
        <w:rPr>
          <w:b/>
          <w:bCs/>
          <w:lang w:val="pt-BR"/>
        </w:rPr>
        <w:t>Porta de carga USB (4)</w:t>
      </w:r>
      <w:r w:rsidRPr="006D0D5B">
        <w:rPr>
          <w:lang w:val="pt-BR"/>
        </w:rPr>
        <w:t>: Esta porta está na extremidade superior do controle, acima do botão do </w:t>
      </w:r>
      <w:r w:rsidRPr="006D0D5B">
        <w:rPr>
          <w:b/>
          <w:bCs/>
          <w:lang w:val="pt-BR"/>
        </w:rPr>
        <w:t>Xbox</w:t>
      </w:r>
      <w:r w:rsidRPr="006D0D5B">
        <w:rPr>
          <w:lang w:val="pt-BR"/>
        </w:rPr>
        <w:t xml:space="preserve"> . É uma porta </w:t>
      </w:r>
      <w:proofErr w:type="spellStart"/>
      <w:r w:rsidRPr="006D0D5B">
        <w:rPr>
          <w:lang w:val="pt-BR"/>
        </w:rPr>
        <w:t>mini-USB</w:t>
      </w:r>
      <w:proofErr w:type="spellEnd"/>
      <w:r w:rsidRPr="006D0D5B">
        <w:rPr>
          <w:lang w:val="pt-BR"/>
        </w:rPr>
        <w:t xml:space="preserve"> recuada, que conecta seu controle sem fio ao console usando um cabo </w:t>
      </w:r>
      <w:proofErr w:type="spellStart"/>
      <w:r w:rsidRPr="006D0D5B">
        <w:rPr>
          <w:lang w:val="pt-BR"/>
        </w:rPr>
        <w:t>mini-USB</w:t>
      </w:r>
      <w:proofErr w:type="spellEnd"/>
      <w:r w:rsidRPr="006D0D5B">
        <w:rPr>
          <w:lang w:val="pt-BR"/>
        </w:rPr>
        <w:t>.</w:t>
      </w:r>
    </w:p>
    <w:p w14:paraId="204C37A6" w14:textId="77777777" w:rsidR="00B47AB8" w:rsidRPr="006D0D5B" w:rsidRDefault="00B47AB8" w:rsidP="00B47AB8">
      <w:pPr>
        <w:rPr>
          <w:lang w:val="pt-BR"/>
        </w:rPr>
      </w:pPr>
      <w:r w:rsidRPr="006D0D5B">
        <w:rPr>
          <w:b/>
          <w:bCs/>
          <w:lang w:val="pt-BR"/>
        </w:rPr>
        <w:t>Botão Xbox (5)</w:t>
      </w:r>
      <w:r w:rsidRPr="006D0D5B">
        <w:rPr>
          <w:lang w:val="pt-BR"/>
        </w:rPr>
        <w:t>: Esse botão redondo está na face frontal superior do controle. Ele tem várias funções:</w:t>
      </w:r>
    </w:p>
    <w:p w14:paraId="26FFABDB" w14:textId="77777777" w:rsidR="00B47AB8" w:rsidRPr="006D0D5B" w:rsidRDefault="00B47AB8" w:rsidP="009A0703">
      <w:pPr>
        <w:numPr>
          <w:ilvl w:val="0"/>
          <w:numId w:val="21"/>
        </w:numPr>
        <w:jc w:val="both"/>
        <w:rPr>
          <w:lang w:val="pt-BR"/>
        </w:rPr>
      </w:pPr>
      <w:r w:rsidRPr="006D0D5B">
        <w:rPr>
          <w:lang w:val="pt-BR"/>
        </w:rPr>
        <w:t>Quando o controle estiver desligado, pressionar este botão ligará o controle novamente. Ele também ligará o console se ele ainda não estiver ligado.</w:t>
      </w:r>
    </w:p>
    <w:p w14:paraId="3970AE26" w14:textId="77777777" w:rsidR="00B47AB8" w:rsidRPr="006D0D5B" w:rsidRDefault="00B47AB8" w:rsidP="009A0703">
      <w:pPr>
        <w:numPr>
          <w:ilvl w:val="0"/>
          <w:numId w:val="21"/>
        </w:numPr>
        <w:jc w:val="both"/>
        <w:rPr>
          <w:lang w:val="pt-BR"/>
        </w:rPr>
      </w:pPr>
      <w:r w:rsidRPr="006D0D5B">
        <w:rPr>
          <w:lang w:val="pt-BR"/>
        </w:rPr>
        <w:t>Quando o controle estiver ligado:</w:t>
      </w:r>
    </w:p>
    <w:p w14:paraId="32D5CD7C" w14:textId="77777777" w:rsidR="00B47AB8" w:rsidRPr="006D0D5B" w:rsidRDefault="00B47AB8" w:rsidP="009A0703">
      <w:pPr>
        <w:numPr>
          <w:ilvl w:val="1"/>
          <w:numId w:val="21"/>
        </w:numPr>
        <w:jc w:val="both"/>
        <w:rPr>
          <w:lang w:val="pt-BR"/>
        </w:rPr>
      </w:pPr>
      <w:r w:rsidRPr="006D0D5B">
        <w:rPr>
          <w:lang w:val="pt-BR"/>
        </w:rPr>
        <w:t>Pressionar este botão uma vez abrirá o painel no console Xbox. Em um dispositivo Windows durante o jogo, este botão abrirá a Xbox Game Bar. </w:t>
      </w:r>
      <w:r w:rsidRPr="006D0D5B">
        <w:rPr>
          <w:b/>
          <w:bCs/>
          <w:lang w:val="pt-BR"/>
        </w:rPr>
        <w:t>Exceção</w:t>
      </w:r>
      <w:r w:rsidRPr="006D0D5B">
        <w:rPr>
          <w:lang w:val="pt-BR"/>
        </w:rPr>
        <w:t>: Durante a transmissão do jogo pelo aplicativo Xbox Console Companion para Windows, pressionar esse botão retornará à tela Início do aplicativo Xbox para Windows.</w:t>
      </w:r>
    </w:p>
    <w:p w14:paraId="4F38D42E" w14:textId="77777777" w:rsidR="00B47AB8" w:rsidRPr="006D0D5B" w:rsidRDefault="00B47AB8" w:rsidP="009A0703">
      <w:pPr>
        <w:numPr>
          <w:ilvl w:val="1"/>
          <w:numId w:val="21"/>
        </w:numPr>
        <w:jc w:val="both"/>
        <w:rPr>
          <w:lang w:val="pt-BR"/>
        </w:rPr>
      </w:pPr>
      <w:r w:rsidRPr="006D0D5B">
        <w:rPr>
          <w:lang w:val="pt-BR"/>
        </w:rPr>
        <w:t>Manter esse botão pressionado abrirá a tela </w:t>
      </w:r>
      <w:r w:rsidRPr="006D0D5B">
        <w:rPr>
          <w:b/>
          <w:bCs/>
          <w:lang w:val="pt-BR"/>
        </w:rPr>
        <w:t>O que você deseja fazer?</w:t>
      </w:r>
      <w:r w:rsidRPr="006D0D5B">
        <w:rPr>
          <w:lang w:val="pt-BR"/>
        </w:rPr>
        <w:t> A partir daí, você pode desligar o console ou o controle, reiniciar o console ou ligar o Narrador ou a Lupa.</w:t>
      </w:r>
    </w:p>
    <w:p w14:paraId="5230C326" w14:textId="77777777" w:rsidR="00B47AB8" w:rsidRPr="006D0D5B" w:rsidRDefault="00B47AB8" w:rsidP="009A0703">
      <w:pPr>
        <w:numPr>
          <w:ilvl w:val="1"/>
          <w:numId w:val="21"/>
        </w:numPr>
        <w:jc w:val="both"/>
        <w:rPr>
          <w:lang w:val="pt-BR"/>
        </w:rPr>
      </w:pPr>
      <w:r w:rsidRPr="006D0D5B">
        <w:rPr>
          <w:lang w:val="pt-BR"/>
        </w:rPr>
        <w:t>Pressionar e manter pressionado esse botão por cerca de 6 segundos desliga o controle.</w:t>
      </w:r>
    </w:p>
    <w:p w14:paraId="33BB6BDC" w14:textId="24F501D1" w:rsidR="00B47AB8" w:rsidRPr="006D0D5B" w:rsidRDefault="00B47AB8" w:rsidP="009A0703">
      <w:pPr>
        <w:jc w:val="both"/>
        <w:rPr>
          <w:lang w:val="pt-BR"/>
        </w:rPr>
      </w:pPr>
      <w:r w:rsidRPr="006D0D5B">
        <w:rPr>
          <w:b/>
          <w:bCs/>
          <w:lang w:val="pt-BR"/>
        </w:rPr>
        <w:t>Botão Menu (6)</w:t>
      </w:r>
      <w:r w:rsidRPr="006D0D5B">
        <w:rPr>
          <w:lang w:val="pt-BR"/>
        </w:rPr>
        <w:t>: Este botão fica na parte inferior direita do botão </w:t>
      </w:r>
      <w:r w:rsidRPr="006D0D5B">
        <w:rPr>
          <w:b/>
          <w:bCs/>
          <w:lang w:val="pt-BR"/>
        </w:rPr>
        <w:t>Xbox</w:t>
      </w:r>
      <w:r w:rsidRPr="006D0D5B">
        <w:rPr>
          <w:lang w:val="pt-BR"/>
        </w:rPr>
        <w:t> . Use esse botão para acessar as opções de menu de jogos e aplicativos, como Configurações e Ajuda, junto com comandos na interface do usuário, como “Ir para o meu canal”.</w:t>
      </w:r>
    </w:p>
    <w:p w14:paraId="3825B5B5" w14:textId="77777777" w:rsidR="00B47AB8" w:rsidRPr="006D0D5B" w:rsidRDefault="00B47AB8" w:rsidP="009A0703">
      <w:pPr>
        <w:jc w:val="both"/>
        <w:rPr>
          <w:lang w:val="pt-BR"/>
        </w:rPr>
      </w:pPr>
      <w:r w:rsidRPr="006D0D5B">
        <w:rPr>
          <w:b/>
          <w:bCs/>
          <w:lang w:val="pt-BR"/>
        </w:rPr>
        <w:t>Botão direcional (direcional) (8)</w:t>
      </w:r>
      <w:r w:rsidRPr="006D0D5B">
        <w:rPr>
          <w:lang w:val="pt-BR"/>
        </w:rPr>
        <w:t>: Esse é um botão elevado no formato de um sinal de positivo entre os direcionais analógicos esquerdo e direito. Ele move o foco para cima, para baixo, para a direita e para a esquerda na interface do usuário. Usado para interagir com jogos, aplicativos e o console do Xbox.</w:t>
      </w:r>
    </w:p>
    <w:p w14:paraId="19B8B1FB" w14:textId="77777777" w:rsidR="00B47AB8" w:rsidRPr="006D0D5B" w:rsidRDefault="00B47AB8" w:rsidP="009A0703">
      <w:pPr>
        <w:jc w:val="both"/>
        <w:rPr>
          <w:lang w:val="pt-BR"/>
        </w:rPr>
      </w:pPr>
      <w:r w:rsidRPr="006D0D5B">
        <w:rPr>
          <w:b/>
          <w:bCs/>
          <w:lang w:val="pt-BR"/>
        </w:rPr>
        <w:t>Porta de expansão (9)</w:t>
      </w:r>
      <w:r w:rsidRPr="006D0D5B">
        <w:rPr>
          <w:lang w:val="pt-BR"/>
        </w:rPr>
        <w:t xml:space="preserve">: Essa é uma porta rebaixada na borda lateral inferior do controle. É usada para conectar a outros acessórios, como o Headset para bate-papo Xbox </w:t>
      </w:r>
      <w:proofErr w:type="spellStart"/>
      <w:r w:rsidRPr="006D0D5B">
        <w:rPr>
          <w:lang w:val="pt-BR"/>
        </w:rPr>
        <w:t>One</w:t>
      </w:r>
      <w:proofErr w:type="spellEnd"/>
      <w:r w:rsidRPr="006D0D5B">
        <w:rPr>
          <w:lang w:val="pt-BR"/>
        </w:rPr>
        <w:t>.</w:t>
      </w:r>
    </w:p>
    <w:p w14:paraId="5D9099C3" w14:textId="77777777" w:rsidR="00B47AB8" w:rsidRPr="006D0D5B" w:rsidRDefault="00B47AB8" w:rsidP="009A0703">
      <w:pPr>
        <w:jc w:val="both"/>
        <w:rPr>
          <w:lang w:val="pt-BR"/>
        </w:rPr>
      </w:pPr>
      <w:r w:rsidRPr="006D0D5B">
        <w:rPr>
          <w:b/>
          <w:bCs/>
          <w:lang w:val="pt-BR"/>
        </w:rPr>
        <w:lastRenderedPageBreak/>
        <w:t>Porta de 3,5mm (16)</w:t>
      </w:r>
      <w:r w:rsidRPr="006D0D5B">
        <w:rPr>
          <w:lang w:val="pt-BR"/>
        </w:rPr>
        <w:t>: Essa é uma porta rebaixada ao lado da porta de expansão, na borda lateral inferior do controle. É usada para conectar dispositivos de áudio de 3,5 mm compatíveis.</w:t>
      </w:r>
    </w:p>
    <w:p w14:paraId="0F67B4CB" w14:textId="77777777" w:rsidR="00B47AB8" w:rsidRDefault="00B47AB8" w:rsidP="009A0703">
      <w:pPr>
        <w:jc w:val="both"/>
        <w:rPr>
          <w:lang w:val="pt-BR"/>
        </w:rPr>
      </w:pPr>
      <w:r w:rsidRPr="006D0D5B">
        <w:rPr>
          <w:b/>
          <w:bCs/>
          <w:lang w:val="pt-BR"/>
        </w:rPr>
        <w:t>A, B, X, Y</w:t>
      </w:r>
      <w:r w:rsidRPr="006D0D5B">
        <w:rPr>
          <w:lang w:val="pt-BR"/>
        </w:rPr>
        <w:t>  </w:t>
      </w:r>
      <w:r w:rsidRPr="006D0D5B">
        <w:rPr>
          <w:b/>
          <w:bCs/>
          <w:lang w:val="pt-BR"/>
        </w:rPr>
        <w:t>botões</w:t>
      </w:r>
      <w:r w:rsidRPr="006D0D5B">
        <w:rPr>
          <w:lang w:val="pt-BR"/>
        </w:rPr>
        <w:t> : Esses botões ficam do lado direito do controle. O botão </w:t>
      </w:r>
      <w:r w:rsidRPr="006D0D5B">
        <w:rPr>
          <w:b/>
          <w:bCs/>
          <w:lang w:val="pt-BR"/>
        </w:rPr>
        <w:t>Y</w:t>
      </w:r>
      <w:r w:rsidRPr="006D0D5B">
        <w:rPr>
          <w:lang w:val="pt-BR"/>
        </w:rPr>
        <w:t> fica na posição superior, com </w:t>
      </w:r>
      <w:r w:rsidRPr="006D0D5B">
        <w:rPr>
          <w:b/>
          <w:bCs/>
          <w:lang w:val="pt-BR"/>
        </w:rPr>
        <w:t>B</w:t>
      </w:r>
      <w:r w:rsidRPr="006D0D5B">
        <w:rPr>
          <w:lang w:val="pt-BR"/>
        </w:rPr>
        <w:t> à direita, </w:t>
      </w:r>
      <w:r w:rsidRPr="006D0D5B">
        <w:rPr>
          <w:b/>
          <w:bCs/>
          <w:lang w:val="pt-BR"/>
        </w:rPr>
        <w:t>A</w:t>
      </w:r>
      <w:r w:rsidRPr="006D0D5B">
        <w:rPr>
          <w:lang w:val="pt-BR"/>
        </w:rPr>
        <w:t> na parte inferior e </w:t>
      </w:r>
      <w:r w:rsidRPr="006D0D5B">
        <w:rPr>
          <w:b/>
          <w:bCs/>
          <w:lang w:val="pt-BR"/>
        </w:rPr>
        <w:t>X</w:t>
      </w:r>
      <w:r w:rsidRPr="006D0D5B">
        <w:rPr>
          <w:lang w:val="pt-BR"/>
        </w:rPr>
        <w:t> à esquerda. São usados para interagir com jogos, aplicativos e a interface do console.</w:t>
      </w:r>
    </w:p>
    <w:p w14:paraId="322A8F06" w14:textId="77777777" w:rsidR="00A62BEB" w:rsidRDefault="00A62BEB" w:rsidP="00B47AB8">
      <w:pPr>
        <w:rPr>
          <w:lang w:val="pt-BR"/>
        </w:rPr>
      </w:pPr>
    </w:p>
    <w:p w14:paraId="75FA337A" w14:textId="77777777" w:rsidR="00A62BEB" w:rsidRDefault="00A62BEB" w:rsidP="00B47AB8">
      <w:pPr>
        <w:rPr>
          <w:lang w:val="pt-BR"/>
        </w:rPr>
      </w:pPr>
    </w:p>
    <w:p w14:paraId="7D7B59B3" w14:textId="77777777" w:rsidR="00A62BEB" w:rsidRDefault="00A62BEB" w:rsidP="00B47AB8">
      <w:pPr>
        <w:rPr>
          <w:lang w:val="pt-BR"/>
        </w:rPr>
      </w:pPr>
    </w:p>
    <w:p w14:paraId="5FFFCAA8" w14:textId="77777777" w:rsidR="00A62BEB" w:rsidRDefault="00A62BEB" w:rsidP="00B47AB8">
      <w:pPr>
        <w:rPr>
          <w:lang w:val="pt-BR"/>
        </w:rPr>
      </w:pPr>
    </w:p>
    <w:p w14:paraId="0FDEF944" w14:textId="77777777" w:rsidR="00A62BEB" w:rsidRDefault="00A62BEB" w:rsidP="00B47AB8">
      <w:pPr>
        <w:rPr>
          <w:lang w:val="pt-BR"/>
        </w:rPr>
      </w:pPr>
    </w:p>
    <w:p w14:paraId="3242D579" w14:textId="77777777" w:rsidR="00A62BEB" w:rsidRDefault="00A62BEB" w:rsidP="00B47AB8">
      <w:pPr>
        <w:rPr>
          <w:lang w:val="pt-BR"/>
        </w:rPr>
      </w:pPr>
    </w:p>
    <w:p w14:paraId="67C7002D" w14:textId="77777777" w:rsidR="00A62BEB" w:rsidRDefault="00A62BEB" w:rsidP="00B47AB8">
      <w:pPr>
        <w:rPr>
          <w:lang w:val="pt-BR"/>
        </w:rPr>
      </w:pPr>
    </w:p>
    <w:p w14:paraId="2CD262F7" w14:textId="77777777" w:rsidR="009A0703" w:rsidRDefault="009A0703" w:rsidP="00B47AB8">
      <w:pPr>
        <w:rPr>
          <w:lang w:val="pt-BR"/>
        </w:rPr>
      </w:pPr>
      <w:bookmarkStart w:id="2" w:name="_Hlk127962245"/>
    </w:p>
    <w:p w14:paraId="00F3979E" w14:textId="77777777" w:rsidR="009A0703" w:rsidRDefault="009A0703" w:rsidP="00B47AB8">
      <w:pPr>
        <w:rPr>
          <w:lang w:val="pt-BR"/>
        </w:rPr>
      </w:pPr>
    </w:p>
    <w:p w14:paraId="1B311FC2" w14:textId="77777777" w:rsidR="009A0703" w:rsidRDefault="009A0703" w:rsidP="00B47AB8">
      <w:pPr>
        <w:rPr>
          <w:lang w:val="pt-BR"/>
        </w:rPr>
      </w:pPr>
    </w:p>
    <w:p w14:paraId="6EF16DA1" w14:textId="77777777" w:rsidR="009A0703" w:rsidRDefault="009A0703" w:rsidP="00B47AB8">
      <w:pPr>
        <w:rPr>
          <w:lang w:val="pt-BR"/>
        </w:rPr>
      </w:pPr>
    </w:p>
    <w:p w14:paraId="22D0D6A3" w14:textId="77777777" w:rsidR="009A0703" w:rsidRDefault="009A0703" w:rsidP="00B47AB8">
      <w:pPr>
        <w:rPr>
          <w:lang w:val="pt-BR"/>
        </w:rPr>
      </w:pPr>
    </w:p>
    <w:p w14:paraId="2D2566C0" w14:textId="77777777" w:rsidR="009A0703" w:rsidRDefault="009A0703" w:rsidP="00B47AB8">
      <w:pPr>
        <w:rPr>
          <w:lang w:val="pt-BR"/>
        </w:rPr>
      </w:pPr>
    </w:p>
    <w:p w14:paraId="5036A3A3" w14:textId="77777777" w:rsidR="009A0703" w:rsidRDefault="009A0703" w:rsidP="00B47AB8">
      <w:pPr>
        <w:rPr>
          <w:lang w:val="pt-BR"/>
        </w:rPr>
      </w:pPr>
    </w:p>
    <w:p w14:paraId="70E1B3EA" w14:textId="77777777" w:rsidR="009A0703" w:rsidRDefault="009A0703" w:rsidP="00B47AB8">
      <w:pPr>
        <w:rPr>
          <w:lang w:val="pt-BR"/>
        </w:rPr>
      </w:pPr>
    </w:p>
    <w:p w14:paraId="6D9E7F17" w14:textId="77777777" w:rsidR="009A0703" w:rsidRDefault="009A0703" w:rsidP="00B47AB8">
      <w:pPr>
        <w:rPr>
          <w:lang w:val="pt-BR"/>
        </w:rPr>
      </w:pPr>
    </w:p>
    <w:p w14:paraId="326B3841" w14:textId="77777777" w:rsidR="009A0703" w:rsidRDefault="009A0703" w:rsidP="00B47AB8">
      <w:pPr>
        <w:rPr>
          <w:lang w:val="pt-BR"/>
        </w:rPr>
      </w:pPr>
    </w:p>
    <w:p w14:paraId="50082C0F" w14:textId="77777777" w:rsidR="009A0703" w:rsidRDefault="009A0703" w:rsidP="00B47AB8">
      <w:pPr>
        <w:rPr>
          <w:lang w:val="pt-BR"/>
        </w:rPr>
      </w:pPr>
    </w:p>
    <w:p w14:paraId="5FC34E78" w14:textId="77777777" w:rsidR="009A0703" w:rsidRDefault="009A0703" w:rsidP="00B47AB8">
      <w:pPr>
        <w:rPr>
          <w:lang w:val="pt-BR"/>
        </w:rPr>
      </w:pPr>
    </w:p>
    <w:p w14:paraId="1C448E58" w14:textId="77777777" w:rsidR="009A0703" w:rsidRDefault="009A0703" w:rsidP="00B47AB8">
      <w:pPr>
        <w:rPr>
          <w:lang w:val="pt-BR"/>
        </w:rPr>
      </w:pPr>
    </w:p>
    <w:p w14:paraId="0C931412" w14:textId="77777777" w:rsidR="009A0703" w:rsidRDefault="009A0703" w:rsidP="00B47AB8">
      <w:pPr>
        <w:rPr>
          <w:lang w:val="pt-BR"/>
        </w:rPr>
      </w:pPr>
    </w:p>
    <w:p w14:paraId="1BEB1767" w14:textId="77777777" w:rsidR="009A0703" w:rsidRDefault="009A0703" w:rsidP="00B47AB8">
      <w:pPr>
        <w:rPr>
          <w:lang w:val="pt-BR"/>
        </w:rPr>
      </w:pPr>
    </w:p>
    <w:p w14:paraId="45AD5B3F" w14:textId="77777777" w:rsidR="009A0703" w:rsidRDefault="009A0703" w:rsidP="00B47AB8">
      <w:pPr>
        <w:rPr>
          <w:lang w:val="pt-BR"/>
        </w:rPr>
      </w:pPr>
    </w:p>
    <w:p w14:paraId="5531B13E" w14:textId="77777777" w:rsidR="009A0703" w:rsidRDefault="009A0703" w:rsidP="00B47AB8">
      <w:pPr>
        <w:rPr>
          <w:lang w:val="pt-BR"/>
        </w:rPr>
      </w:pPr>
    </w:p>
    <w:p w14:paraId="188F9941" w14:textId="26924A1B" w:rsidR="00B47AB8" w:rsidRDefault="00B47AB8" w:rsidP="00B47AB8">
      <w:pPr>
        <w:rPr>
          <w:lang w:val="pt-BR"/>
        </w:rPr>
      </w:pPr>
      <w:r>
        <w:rPr>
          <w:lang w:val="pt-BR"/>
        </w:rPr>
        <w:lastRenderedPageBreak/>
        <w:t>FACE TRASEIRA DO CONTROLE</w:t>
      </w:r>
    </w:p>
    <w:bookmarkEnd w:id="2"/>
    <w:p w14:paraId="57F70D5B" w14:textId="77777777" w:rsidR="00B47AB8" w:rsidRDefault="00B47AB8" w:rsidP="00B47AB8">
      <w:pPr>
        <w:rPr>
          <w:lang w:val="pt-BR"/>
        </w:rPr>
      </w:pPr>
      <w:r>
        <w:rPr>
          <w:noProof/>
        </w:rPr>
        <w:drawing>
          <wp:inline distT="0" distB="0" distL="0" distR="0" wp14:anchorId="5356DA30" wp14:editId="45FD503C">
            <wp:extent cx="5507990" cy="3086735"/>
            <wp:effectExtent l="0" t="0" r="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258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s funções do Controle Sem Fio Xbox One da parte inferior e traseira, rotuladas para corresponder às imagens acima."/>
      </w:tblPr>
      <w:tblGrid>
        <w:gridCol w:w="4129"/>
        <w:gridCol w:w="4129"/>
      </w:tblGrid>
      <w:tr w:rsidR="00B47AB8" w:rsidRPr="00992B89" w14:paraId="63A1B5B7" w14:textId="77777777" w:rsidTr="00DB5A4F">
        <w:trPr>
          <w:tblHeader/>
          <w:tblCellSpacing w:w="15" w:type="dxa"/>
        </w:trPr>
        <w:tc>
          <w:tcPr>
            <w:tcW w:w="4084" w:type="dxa"/>
            <w:tcBorders>
              <w:top w:val="single" w:sz="6" w:space="0" w:color="E1DFDD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240" w:type="dxa"/>
            </w:tcMar>
            <w:vAlign w:val="center"/>
            <w:hideMark/>
          </w:tcPr>
          <w:p w14:paraId="3BC8457C" w14:textId="77777777" w:rsidR="00B47AB8" w:rsidRPr="00992B89" w:rsidRDefault="00B47AB8" w:rsidP="00DB5A4F">
            <w:pPr>
              <w:rPr>
                <w:lang w:val="pt-BR"/>
              </w:rPr>
            </w:pPr>
            <w:r w:rsidRPr="00992B89">
              <w:rPr>
                <w:b/>
                <w:bCs/>
                <w:lang w:val="pt-BR"/>
              </w:rPr>
              <w:t>2</w:t>
            </w:r>
            <w:r w:rsidRPr="00992B89">
              <w:rPr>
                <w:lang w:val="pt-BR"/>
              </w:rPr>
              <w:t> Botão superior esquerdo</w:t>
            </w:r>
          </w:p>
        </w:tc>
        <w:tc>
          <w:tcPr>
            <w:tcW w:w="4084" w:type="dxa"/>
            <w:tcBorders>
              <w:top w:val="single" w:sz="6" w:space="0" w:color="E1DFDD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240" w:type="dxa"/>
            </w:tcMar>
            <w:vAlign w:val="center"/>
            <w:hideMark/>
          </w:tcPr>
          <w:p w14:paraId="0D1E6F55" w14:textId="77777777" w:rsidR="00B47AB8" w:rsidRPr="00992B89" w:rsidRDefault="00B47AB8" w:rsidP="00DB5A4F">
            <w:pPr>
              <w:rPr>
                <w:lang w:val="pt-BR"/>
              </w:rPr>
            </w:pPr>
            <w:r w:rsidRPr="00992B89">
              <w:rPr>
                <w:b/>
                <w:bCs/>
                <w:lang w:val="pt-BR"/>
              </w:rPr>
              <w:t>12 </w:t>
            </w:r>
            <w:r w:rsidRPr="00992B89">
              <w:rPr>
                <w:lang w:val="pt-BR"/>
              </w:rPr>
              <w:t>Janela do infravermelho</w:t>
            </w:r>
          </w:p>
        </w:tc>
      </w:tr>
      <w:tr w:rsidR="00B47AB8" w:rsidRPr="00992B89" w14:paraId="18B51F7A" w14:textId="77777777" w:rsidTr="00DB5A4F">
        <w:trPr>
          <w:tblCellSpacing w:w="15" w:type="dxa"/>
        </w:trPr>
        <w:tc>
          <w:tcPr>
            <w:tcW w:w="4084" w:type="dxa"/>
            <w:tcBorders>
              <w:top w:val="single" w:sz="6" w:space="0" w:color="E1DFDD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240" w:type="dxa"/>
            </w:tcMar>
            <w:vAlign w:val="center"/>
            <w:hideMark/>
          </w:tcPr>
          <w:p w14:paraId="4DC52344" w14:textId="77777777" w:rsidR="00B47AB8" w:rsidRPr="00992B89" w:rsidRDefault="00B47AB8" w:rsidP="00DB5A4F">
            <w:pPr>
              <w:rPr>
                <w:lang w:val="pt-BR"/>
              </w:rPr>
            </w:pPr>
            <w:r w:rsidRPr="00992B89">
              <w:rPr>
                <w:b/>
                <w:bCs/>
                <w:lang w:val="pt-BR"/>
              </w:rPr>
              <w:t>4</w:t>
            </w:r>
            <w:r w:rsidRPr="00992B89">
              <w:rPr>
                <w:lang w:val="pt-BR"/>
              </w:rPr>
              <w:t> Porta de carga USB</w:t>
            </w:r>
          </w:p>
        </w:tc>
        <w:tc>
          <w:tcPr>
            <w:tcW w:w="4084" w:type="dxa"/>
            <w:tcBorders>
              <w:top w:val="single" w:sz="6" w:space="0" w:color="E1DFDD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240" w:type="dxa"/>
            </w:tcMar>
            <w:vAlign w:val="center"/>
            <w:hideMark/>
          </w:tcPr>
          <w:p w14:paraId="1EE6D63A" w14:textId="77777777" w:rsidR="00B47AB8" w:rsidRPr="00992B89" w:rsidRDefault="00B47AB8" w:rsidP="00DB5A4F">
            <w:pPr>
              <w:rPr>
                <w:lang w:val="pt-BR"/>
              </w:rPr>
            </w:pPr>
            <w:r w:rsidRPr="00992B89">
              <w:rPr>
                <w:b/>
                <w:bCs/>
                <w:lang w:val="pt-BR"/>
              </w:rPr>
              <w:t>13</w:t>
            </w:r>
            <w:r w:rsidRPr="00992B89">
              <w:rPr>
                <w:lang w:val="pt-BR"/>
              </w:rPr>
              <w:t>Botão emparelhar</w:t>
            </w:r>
          </w:p>
        </w:tc>
      </w:tr>
      <w:tr w:rsidR="00B47AB8" w:rsidRPr="00992B89" w14:paraId="56DF7005" w14:textId="77777777" w:rsidTr="00DB5A4F">
        <w:trPr>
          <w:tblCellSpacing w:w="15" w:type="dxa"/>
        </w:trPr>
        <w:tc>
          <w:tcPr>
            <w:tcW w:w="4084" w:type="dxa"/>
            <w:tcBorders>
              <w:top w:val="single" w:sz="6" w:space="0" w:color="E1DFDD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240" w:type="dxa"/>
            </w:tcMar>
            <w:vAlign w:val="center"/>
            <w:hideMark/>
          </w:tcPr>
          <w:p w14:paraId="77854BD5" w14:textId="77777777" w:rsidR="00B47AB8" w:rsidRPr="00992B89" w:rsidRDefault="00B47AB8" w:rsidP="00DB5A4F">
            <w:pPr>
              <w:rPr>
                <w:lang w:val="pt-BR"/>
              </w:rPr>
            </w:pPr>
            <w:r w:rsidRPr="00992B89">
              <w:rPr>
                <w:b/>
                <w:bCs/>
                <w:lang w:val="pt-BR"/>
              </w:rPr>
              <w:t>7 </w:t>
            </w:r>
            <w:r w:rsidRPr="00992B89">
              <w:rPr>
                <w:lang w:val="pt-BR"/>
              </w:rPr>
              <w:t>Botão superior direito</w:t>
            </w:r>
          </w:p>
        </w:tc>
        <w:tc>
          <w:tcPr>
            <w:tcW w:w="4084" w:type="dxa"/>
            <w:tcBorders>
              <w:top w:val="single" w:sz="6" w:space="0" w:color="E1DFDD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240" w:type="dxa"/>
            </w:tcMar>
            <w:vAlign w:val="center"/>
            <w:hideMark/>
          </w:tcPr>
          <w:p w14:paraId="4FBB1347" w14:textId="77777777" w:rsidR="00B47AB8" w:rsidRPr="00992B89" w:rsidRDefault="00B47AB8" w:rsidP="00DB5A4F">
            <w:pPr>
              <w:rPr>
                <w:lang w:val="pt-BR"/>
              </w:rPr>
            </w:pPr>
            <w:r w:rsidRPr="00992B89">
              <w:rPr>
                <w:b/>
                <w:bCs/>
                <w:lang w:val="pt-BR"/>
              </w:rPr>
              <w:t>14 </w:t>
            </w:r>
            <w:r w:rsidRPr="00992B89">
              <w:rPr>
                <w:lang w:val="pt-BR"/>
              </w:rPr>
              <w:t>Gatilho esquerdo</w:t>
            </w:r>
          </w:p>
        </w:tc>
      </w:tr>
      <w:tr w:rsidR="00B47AB8" w:rsidRPr="00992B89" w14:paraId="0DFE6197" w14:textId="77777777" w:rsidTr="00DB5A4F">
        <w:trPr>
          <w:tblCellSpacing w:w="15" w:type="dxa"/>
        </w:trPr>
        <w:tc>
          <w:tcPr>
            <w:tcW w:w="4084" w:type="dxa"/>
            <w:tcBorders>
              <w:top w:val="single" w:sz="6" w:space="0" w:color="E1DFDD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240" w:type="dxa"/>
            </w:tcMar>
            <w:vAlign w:val="center"/>
            <w:hideMark/>
          </w:tcPr>
          <w:p w14:paraId="54D958DD" w14:textId="77777777" w:rsidR="00B47AB8" w:rsidRPr="00992B89" w:rsidRDefault="00B47AB8" w:rsidP="00DB5A4F">
            <w:pPr>
              <w:rPr>
                <w:lang w:val="pt-BR"/>
              </w:rPr>
            </w:pPr>
            <w:r w:rsidRPr="00992B89">
              <w:rPr>
                <w:b/>
                <w:bCs/>
                <w:lang w:val="pt-BR"/>
              </w:rPr>
              <w:t>9 </w:t>
            </w:r>
            <w:r w:rsidRPr="00992B89">
              <w:rPr>
                <w:lang w:val="pt-BR"/>
              </w:rPr>
              <w:t>Porta de expansão</w:t>
            </w:r>
          </w:p>
        </w:tc>
        <w:tc>
          <w:tcPr>
            <w:tcW w:w="4084" w:type="dxa"/>
            <w:tcBorders>
              <w:top w:val="single" w:sz="6" w:space="0" w:color="E1DFDD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240" w:type="dxa"/>
            </w:tcMar>
            <w:vAlign w:val="center"/>
            <w:hideMark/>
          </w:tcPr>
          <w:p w14:paraId="31330973" w14:textId="77777777" w:rsidR="00B47AB8" w:rsidRPr="00992B89" w:rsidRDefault="00B47AB8" w:rsidP="00DB5A4F">
            <w:pPr>
              <w:rPr>
                <w:lang w:val="pt-BR"/>
              </w:rPr>
            </w:pPr>
            <w:r w:rsidRPr="00992B89">
              <w:rPr>
                <w:b/>
                <w:bCs/>
                <w:lang w:val="pt-BR"/>
              </w:rPr>
              <w:t>15 </w:t>
            </w:r>
            <w:r w:rsidRPr="00992B89">
              <w:rPr>
                <w:lang w:val="pt-BR"/>
              </w:rPr>
              <w:t>Tampa da bateria</w:t>
            </w:r>
          </w:p>
        </w:tc>
      </w:tr>
      <w:tr w:rsidR="00B47AB8" w:rsidRPr="00992B89" w14:paraId="1DE393B2" w14:textId="77777777" w:rsidTr="00DB5A4F">
        <w:trPr>
          <w:tblCellSpacing w:w="15" w:type="dxa"/>
        </w:trPr>
        <w:tc>
          <w:tcPr>
            <w:tcW w:w="4084" w:type="dxa"/>
            <w:tcBorders>
              <w:top w:val="single" w:sz="6" w:space="0" w:color="E1DFDD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240" w:type="dxa"/>
            </w:tcMar>
            <w:vAlign w:val="center"/>
            <w:hideMark/>
          </w:tcPr>
          <w:p w14:paraId="72F2850A" w14:textId="77777777" w:rsidR="00B47AB8" w:rsidRPr="00992B89" w:rsidRDefault="00B47AB8" w:rsidP="00DB5A4F">
            <w:pPr>
              <w:rPr>
                <w:lang w:val="pt-BR"/>
              </w:rPr>
            </w:pPr>
            <w:r w:rsidRPr="00992B89">
              <w:rPr>
                <w:b/>
                <w:bCs/>
                <w:lang w:val="pt-BR"/>
              </w:rPr>
              <w:t>11</w:t>
            </w:r>
            <w:r w:rsidRPr="00992B89">
              <w:rPr>
                <w:lang w:val="pt-BR"/>
              </w:rPr>
              <w:t> Gatilho direito</w:t>
            </w:r>
          </w:p>
        </w:tc>
        <w:tc>
          <w:tcPr>
            <w:tcW w:w="4084" w:type="dxa"/>
            <w:tcBorders>
              <w:top w:val="single" w:sz="6" w:space="0" w:color="E1DFDD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240" w:type="dxa"/>
            </w:tcMar>
            <w:vAlign w:val="center"/>
            <w:hideMark/>
          </w:tcPr>
          <w:p w14:paraId="5CE6D0C2" w14:textId="77777777" w:rsidR="00B47AB8" w:rsidRPr="00992B89" w:rsidRDefault="00B47AB8" w:rsidP="00DB5A4F">
            <w:pPr>
              <w:rPr>
                <w:lang w:val="pt-BR"/>
              </w:rPr>
            </w:pPr>
            <w:r w:rsidRPr="00992B89">
              <w:rPr>
                <w:b/>
                <w:bCs/>
                <w:lang w:val="pt-BR"/>
              </w:rPr>
              <w:t>16</w:t>
            </w:r>
            <w:r>
              <w:rPr>
                <w:b/>
                <w:bCs/>
                <w:lang w:val="pt-BR"/>
              </w:rPr>
              <w:t xml:space="preserve"> </w:t>
            </w:r>
            <w:r w:rsidRPr="00992B89">
              <w:rPr>
                <w:lang w:val="pt-BR"/>
              </w:rPr>
              <w:t>Porta de 3,5 mm</w:t>
            </w:r>
          </w:p>
        </w:tc>
      </w:tr>
    </w:tbl>
    <w:p w14:paraId="3EA5D8C0" w14:textId="77777777" w:rsidR="00B47AB8" w:rsidRDefault="00B47AB8" w:rsidP="00B47AB8">
      <w:pPr>
        <w:rPr>
          <w:b/>
          <w:bCs/>
          <w:lang w:val="pt-BR"/>
        </w:rPr>
      </w:pPr>
    </w:p>
    <w:p w14:paraId="7B79035B" w14:textId="38210C24" w:rsidR="00B47AB8" w:rsidRPr="00F07C2D" w:rsidRDefault="00B47AB8" w:rsidP="009A0703">
      <w:pPr>
        <w:jc w:val="both"/>
        <w:rPr>
          <w:lang w:val="pt-BR"/>
        </w:rPr>
      </w:pPr>
      <w:r w:rsidRPr="00F07C2D">
        <w:rPr>
          <w:b/>
          <w:bCs/>
          <w:lang w:val="pt-BR"/>
        </w:rPr>
        <w:t xml:space="preserve">Botão superior esquerdo (2) e botão superior </w:t>
      </w:r>
      <w:r w:rsidRPr="00F07C2D">
        <w:rPr>
          <w:b/>
          <w:bCs/>
          <w:lang w:val="pt-BR"/>
        </w:rPr>
        <w:t>direito (</w:t>
      </w:r>
      <w:r w:rsidRPr="00F07C2D">
        <w:rPr>
          <w:b/>
          <w:bCs/>
          <w:lang w:val="pt-BR"/>
        </w:rPr>
        <w:t>7</w:t>
      </w:r>
      <w:r w:rsidR="00392546" w:rsidRPr="00F07C2D">
        <w:rPr>
          <w:b/>
          <w:bCs/>
          <w:lang w:val="pt-BR"/>
        </w:rPr>
        <w:t>):</w:t>
      </w:r>
      <w:r w:rsidRPr="00F07C2D">
        <w:rPr>
          <w:lang w:val="pt-BR"/>
        </w:rPr>
        <w:t xml:space="preserve"> Esses controles em forma oblonga ficam na parte superior do controle à esquerda e à direita da porta USB. Eles são usados para interagir com jogos, aplicativos e o console Xbox. Eles costumam ser usados para pular entre as seções da interface do usuário, mas podem realizar diferentes ações dependendo do jogo.</w:t>
      </w:r>
    </w:p>
    <w:p w14:paraId="6C82B071" w14:textId="77777777" w:rsidR="00B47AB8" w:rsidRPr="00F07C2D" w:rsidRDefault="00B47AB8" w:rsidP="009A0703">
      <w:pPr>
        <w:jc w:val="both"/>
        <w:rPr>
          <w:lang w:val="pt-BR"/>
        </w:rPr>
      </w:pPr>
      <w:r w:rsidRPr="00F07C2D">
        <w:rPr>
          <w:b/>
          <w:bCs/>
          <w:lang w:val="pt-BR"/>
        </w:rPr>
        <w:t>Porta de carga USB (4)</w:t>
      </w:r>
      <w:r w:rsidRPr="00F07C2D">
        <w:rPr>
          <w:lang w:val="pt-BR"/>
        </w:rPr>
        <w:t>: Esta porta está na extremidade superior do controle, acima do botão do </w:t>
      </w:r>
      <w:r w:rsidRPr="00F07C2D">
        <w:rPr>
          <w:b/>
          <w:bCs/>
          <w:lang w:val="pt-BR"/>
        </w:rPr>
        <w:t>Xbox</w:t>
      </w:r>
      <w:r w:rsidRPr="00F07C2D">
        <w:rPr>
          <w:lang w:val="pt-BR"/>
        </w:rPr>
        <w:t xml:space="preserve"> . É uma porta </w:t>
      </w:r>
      <w:proofErr w:type="spellStart"/>
      <w:r w:rsidRPr="00F07C2D">
        <w:rPr>
          <w:lang w:val="pt-BR"/>
        </w:rPr>
        <w:t>mini-USB</w:t>
      </w:r>
      <w:proofErr w:type="spellEnd"/>
      <w:r w:rsidRPr="00F07C2D">
        <w:rPr>
          <w:lang w:val="pt-BR"/>
        </w:rPr>
        <w:t xml:space="preserve"> recuada, que conecta seu controle sem fio ao console usando um cabo </w:t>
      </w:r>
      <w:proofErr w:type="spellStart"/>
      <w:r w:rsidRPr="00F07C2D">
        <w:rPr>
          <w:lang w:val="pt-BR"/>
        </w:rPr>
        <w:t>mini-USB</w:t>
      </w:r>
      <w:proofErr w:type="spellEnd"/>
      <w:r w:rsidRPr="00F07C2D">
        <w:rPr>
          <w:lang w:val="pt-BR"/>
        </w:rPr>
        <w:t>.</w:t>
      </w:r>
    </w:p>
    <w:p w14:paraId="6CB7DEF3" w14:textId="77777777" w:rsidR="00B47AB8" w:rsidRPr="00F07C2D" w:rsidRDefault="00B47AB8" w:rsidP="009A0703">
      <w:pPr>
        <w:jc w:val="both"/>
        <w:rPr>
          <w:lang w:val="pt-BR"/>
        </w:rPr>
      </w:pPr>
      <w:r w:rsidRPr="00F07C2D">
        <w:rPr>
          <w:b/>
          <w:bCs/>
          <w:lang w:val="pt-BR"/>
        </w:rPr>
        <w:lastRenderedPageBreak/>
        <w:t>Porta de expansão (9)</w:t>
      </w:r>
      <w:r w:rsidRPr="00F07C2D">
        <w:rPr>
          <w:lang w:val="pt-BR"/>
        </w:rPr>
        <w:t xml:space="preserve">: Essa é uma porta rebaixada na borda lateral inferior do controle. É usada para conectar a outros acessórios, como o Headset para bate-papo Xbox </w:t>
      </w:r>
      <w:proofErr w:type="spellStart"/>
      <w:r w:rsidRPr="00F07C2D">
        <w:rPr>
          <w:lang w:val="pt-BR"/>
        </w:rPr>
        <w:t>One</w:t>
      </w:r>
      <w:proofErr w:type="spellEnd"/>
      <w:r w:rsidRPr="00F07C2D">
        <w:rPr>
          <w:lang w:val="pt-BR"/>
        </w:rPr>
        <w:t>.</w:t>
      </w:r>
    </w:p>
    <w:p w14:paraId="64F112E0" w14:textId="77777777" w:rsidR="00B47AB8" w:rsidRPr="00F07C2D" w:rsidRDefault="00B47AB8" w:rsidP="009A0703">
      <w:pPr>
        <w:jc w:val="both"/>
        <w:rPr>
          <w:lang w:val="pt-BR"/>
        </w:rPr>
      </w:pPr>
      <w:r w:rsidRPr="00F07C2D">
        <w:rPr>
          <w:b/>
          <w:bCs/>
          <w:lang w:val="pt-BR"/>
        </w:rPr>
        <w:t>Janela infravermelha (IR) (12)</w:t>
      </w:r>
      <w:r w:rsidRPr="00F07C2D">
        <w:rPr>
          <w:lang w:val="pt-BR"/>
        </w:rPr>
        <w:t>: Escondidos atrás do plástico “fumê” próximo à porta USB estão LEDs infravermelhos usados para emparelhar automaticamente os usuários com o controle por meio de um sensor Kinect.</w:t>
      </w:r>
    </w:p>
    <w:p w14:paraId="0F6E0C4C" w14:textId="77777777" w:rsidR="00B47AB8" w:rsidRPr="00F07C2D" w:rsidRDefault="00B47AB8" w:rsidP="009A0703">
      <w:pPr>
        <w:jc w:val="both"/>
        <w:rPr>
          <w:lang w:val="pt-BR"/>
        </w:rPr>
      </w:pPr>
      <w:r w:rsidRPr="00F07C2D">
        <w:rPr>
          <w:b/>
          <w:bCs/>
          <w:lang w:val="pt-BR"/>
        </w:rPr>
        <w:t>Botão de emparelhar (13)</w:t>
      </w:r>
      <w:r w:rsidRPr="00F07C2D">
        <w:rPr>
          <w:lang w:val="pt-BR"/>
        </w:rPr>
        <w:t>: Esse pequeno botão ligeiramente levantado está à esquerda da porta USB na borda superior do controle. É usado para realizar a conexão sem fio do controle com um console e para realizar o emparelhamento Bluetooth em um dispositivo Windows.</w:t>
      </w:r>
    </w:p>
    <w:p w14:paraId="0BDA68D3" w14:textId="77777777" w:rsidR="00B47AB8" w:rsidRPr="00F07C2D" w:rsidRDefault="00B47AB8" w:rsidP="009A0703">
      <w:pPr>
        <w:jc w:val="both"/>
        <w:rPr>
          <w:lang w:val="pt-BR"/>
        </w:rPr>
      </w:pPr>
      <w:r w:rsidRPr="00F07C2D">
        <w:rPr>
          <w:b/>
          <w:bCs/>
          <w:lang w:val="pt-BR"/>
        </w:rPr>
        <w:t>Gatilho direito (11) e gatilho esquerdo (14)</w:t>
      </w:r>
      <w:r w:rsidRPr="00F07C2D">
        <w:rPr>
          <w:lang w:val="pt-BR"/>
        </w:rPr>
        <w:t>: Posicionados logo abaixo dos botões superiores na borda frontal superior do controle, esses são controles pressionáveis que podem ser usados durante o jogo. Eles costumam vibrar para oferecer reação durante os jogos, mas você pode desativar a vibração nas configurações do controle.</w:t>
      </w:r>
    </w:p>
    <w:p w14:paraId="54F41661" w14:textId="77777777" w:rsidR="00B47AB8" w:rsidRPr="00F07C2D" w:rsidRDefault="00B47AB8" w:rsidP="009A0703">
      <w:pPr>
        <w:jc w:val="both"/>
        <w:rPr>
          <w:lang w:val="pt-BR"/>
        </w:rPr>
      </w:pPr>
      <w:r w:rsidRPr="00F07C2D">
        <w:rPr>
          <w:b/>
          <w:bCs/>
          <w:lang w:val="pt-BR"/>
        </w:rPr>
        <w:t>Tampa do compartimento de bateria (15)</w:t>
      </w:r>
      <w:r w:rsidRPr="00F07C2D">
        <w:rPr>
          <w:lang w:val="pt-BR"/>
        </w:rPr>
        <w:t>: Fica na parte traseira do controle.</w:t>
      </w:r>
    </w:p>
    <w:p w14:paraId="330B7C21" w14:textId="77777777" w:rsidR="00B47AB8" w:rsidRPr="00F07C2D" w:rsidRDefault="00B47AB8" w:rsidP="009A0703">
      <w:pPr>
        <w:jc w:val="both"/>
        <w:rPr>
          <w:lang w:val="pt-BR"/>
        </w:rPr>
      </w:pPr>
      <w:r w:rsidRPr="00F07C2D">
        <w:rPr>
          <w:b/>
          <w:bCs/>
          <w:lang w:val="pt-BR"/>
        </w:rPr>
        <w:t>Porta de 3,5mm (16)</w:t>
      </w:r>
      <w:r w:rsidRPr="00F07C2D">
        <w:rPr>
          <w:lang w:val="pt-BR"/>
        </w:rPr>
        <w:t>: Essa é uma porta rebaixada ao lado da porta de expansão, na borda lateral inferior do controle. É usada para conectar dispositivos de áudio de 3,5 mm compatíveis.</w:t>
      </w:r>
    </w:p>
    <w:p w14:paraId="0E14479B" w14:textId="77777777" w:rsidR="00B47AB8" w:rsidRPr="007A4B37" w:rsidRDefault="00B47AB8" w:rsidP="006D0D5B">
      <w:pPr>
        <w:rPr>
          <w:lang w:val="pt-BR"/>
        </w:rPr>
      </w:pPr>
    </w:p>
    <w:sectPr w:rsidR="00B47AB8" w:rsidRPr="007A4B37" w:rsidSect="007A4B37">
      <w:footerReference w:type="default" r:id="rId11"/>
      <w:pgSz w:w="11906" w:h="16838" w:code="9"/>
      <w:pgMar w:top="1440" w:right="1616" w:bottom="1440" w:left="16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6EBAE" w14:textId="77777777" w:rsidR="008B4B4D" w:rsidRDefault="008B4B4D">
      <w:pPr>
        <w:spacing w:before="0" w:after="0" w:line="240" w:lineRule="auto"/>
      </w:pPr>
      <w:r>
        <w:separator/>
      </w:r>
    </w:p>
  </w:endnote>
  <w:endnote w:type="continuationSeparator" w:id="0">
    <w:p w14:paraId="4CB232F2" w14:textId="77777777" w:rsidR="008B4B4D" w:rsidRDefault="008B4B4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Fabric MDL2 Asset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ADCEF" w14:textId="77777777" w:rsidR="001638F6" w:rsidRDefault="00844483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\* Arabic  \* MERGEFORMAT </w:instrText>
    </w:r>
    <w:r>
      <w:rPr>
        <w:lang w:val="pt-BR" w:bidi="pt-BR"/>
      </w:rPr>
      <w:fldChar w:fldCharType="separate"/>
    </w:r>
    <w:r w:rsidR="00060BA0">
      <w:rPr>
        <w:noProof/>
        <w:lang w:val="pt-BR" w:bidi="pt-BR"/>
      </w:rPr>
      <w:t>1</w:t>
    </w:r>
    <w:r>
      <w:rPr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C71B3" w14:textId="77777777" w:rsidR="008B4B4D" w:rsidRDefault="008B4B4D">
      <w:pPr>
        <w:spacing w:before="0" w:after="0" w:line="240" w:lineRule="auto"/>
      </w:pPr>
      <w:r>
        <w:separator/>
      </w:r>
    </w:p>
  </w:footnote>
  <w:footnote w:type="continuationSeparator" w:id="0">
    <w:p w14:paraId="19B9E088" w14:textId="77777777" w:rsidR="008B4B4D" w:rsidRDefault="008B4B4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Commarcador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27F7892"/>
    <w:multiLevelType w:val="multilevel"/>
    <w:tmpl w:val="AA563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BC2713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BE0360C"/>
    <w:multiLevelType w:val="multilevel"/>
    <w:tmpl w:val="2E96955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86739406">
    <w:abstractNumId w:val="9"/>
  </w:num>
  <w:num w:numId="2" w16cid:durableId="1287350227">
    <w:abstractNumId w:val="9"/>
  </w:num>
  <w:num w:numId="3" w16cid:durableId="750011057">
    <w:abstractNumId w:val="8"/>
  </w:num>
  <w:num w:numId="4" w16cid:durableId="1776440094">
    <w:abstractNumId w:val="8"/>
  </w:num>
  <w:num w:numId="5" w16cid:durableId="2135173400">
    <w:abstractNumId w:val="9"/>
  </w:num>
  <w:num w:numId="6" w16cid:durableId="945236783">
    <w:abstractNumId w:val="8"/>
  </w:num>
  <w:num w:numId="7" w16cid:durableId="1839270074">
    <w:abstractNumId w:val="11"/>
  </w:num>
  <w:num w:numId="8" w16cid:durableId="894045847">
    <w:abstractNumId w:val="10"/>
  </w:num>
  <w:num w:numId="9" w16cid:durableId="812143991">
    <w:abstractNumId w:val="13"/>
  </w:num>
  <w:num w:numId="10" w16cid:durableId="59138419">
    <w:abstractNumId w:val="12"/>
  </w:num>
  <w:num w:numId="11" w16cid:durableId="1904020393">
    <w:abstractNumId w:val="16"/>
  </w:num>
  <w:num w:numId="12" w16cid:durableId="2115587048">
    <w:abstractNumId w:val="15"/>
  </w:num>
  <w:num w:numId="13" w16cid:durableId="590701997">
    <w:abstractNumId w:val="7"/>
  </w:num>
  <w:num w:numId="14" w16cid:durableId="346754522">
    <w:abstractNumId w:val="6"/>
  </w:num>
  <w:num w:numId="15" w16cid:durableId="874543386">
    <w:abstractNumId w:val="5"/>
  </w:num>
  <w:num w:numId="16" w16cid:durableId="981278148">
    <w:abstractNumId w:val="4"/>
  </w:num>
  <w:num w:numId="17" w16cid:durableId="89814128">
    <w:abstractNumId w:val="3"/>
  </w:num>
  <w:num w:numId="18" w16cid:durableId="1505362395">
    <w:abstractNumId w:val="2"/>
  </w:num>
  <w:num w:numId="19" w16cid:durableId="1411610377">
    <w:abstractNumId w:val="1"/>
  </w:num>
  <w:num w:numId="20" w16cid:durableId="858008910">
    <w:abstractNumId w:val="0"/>
  </w:num>
  <w:num w:numId="21" w16cid:durableId="19028677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622"/>
    <w:rsid w:val="00060BA0"/>
    <w:rsid w:val="00062B39"/>
    <w:rsid w:val="000748AA"/>
    <w:rsid w:val="00095E34"/>
    <w:rsid w:val="001638F6"/>
    <w:rsid w:val="001A2000"/>
    <w:rsid w:val="002B1C60"/>
    <w:rsid w:val="003209D6"/>
    <w:rsid w:val="00334A73"/>
    <w:rsid w:val="003422FF"/>
    <w:rsid w:val="00392546"/>
    <w:rsid w:val="003A7207"/>
    <w:rsid w:val="003B5E7F"/>
    <w:rsid w:val="003C3070"/>
    <w:rsid w:val="003E7CFB"/>
    <w:rsid w:val="00404208"/>
    <w:rsid w:val="00453D6A"/>
    <w:rsid w:val="00461841"/>
    <w:rsid w:val="00462DF6"/>
    <w:rsid w:val="004952C4"/>
    <w:rsid w:val="004B5AA9"/>
    <w:rsid w:val="005A1C5A"/>
    <w:rsid w:val="005A5205"/>
    <w:rsid w:val="00647872"/>
    <w:rsid w:val="00690EFD"/>
    <w:rsid w:val="006C0622"/>
    <w:rsid w:val="006D0D5B"/>
    <w:rsid w:val="006D0EFD"/>
    <w:rsid w:val="006E4860"/>
    <w:rsid w:val="007021DE"/>
    <w:rsid w:val="007227C9"/>
    <w:rsid w:val="00732607"/>
    <w:rsid w:val="00772B53"/>
    <w:rsid w:val="007A4B37"/>
    <w:rsid w:val="00825305"/>
    <w:rsid w:val="00844483"/>
    <w:rsid w:val="008B4B4D"/>
    <w:rsid w:val="00934F1C"/>
    <w:rsid w:val="00992B89"/>
    <w:rsid w:val="009A0703"/>
    <w:rsid w:val="009D2231"/>
    <w:rsid w:val="00A122DB"/>
    <w:rsid w:val="00A62BEB"/>
    <w:rsid w:val="00A93D7D"/>
    <w:rsid w:val="00AA72D3"/>
    <w:rsid w:val="00AA7577"/>
    <w:rsid w:val="00AD165F"/>
    <w:rsid w:val="00AF333E"/>
    <w:rsid w:val="00B12BEB"/>
    <w:rsid w:val="00B1758E"/>
    <w:rsid w:val="00B47AB8"/>
    <w:rsid w:val="00B47B7A"/>
    <w:rsid w:val="00B62D26"/>
    <w:rsid w:val="00B646B8"/>
    <w:rsid w:val="00B86DF4"/>
    <w:rsid w:val="00BB1367"/>
    <w:rsid w:val="00C23A5A"/>
    <w:rsid w:val="00C272B0"/>
    <w:rsid w:val="00C52D93"/>
    <w:rsid w:val="00C80BD4"/>
    <w:rsid w:val="00CF3A42"/>
    <w:rsid w:val="00CF4F35"/>
    <w:rsid w:val="00D0239B"/>
    <w:rsid w:val="00D1203D"/>
    <w:rsid w:val="00D5413C"/>
    <w:rsid w:val="00D63BE0"/>
    <w:rsid w:val="00DA392C"/>
    <w:rsid w:val="00DC07A3"/>
    <w:rsid w:val="00DE5534"/>
    <w:rsid w:val="00E11B8A"/>
    <w:rsid w:val="00F047F5"/>
    <w:rsid w:val="00F07C2D"/>
    <w:rsid w:val="00F677F9"/>
    <w:rsid w:val="00FC13A6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CBDC699"/>
  <w15:chartTrackingRefBased/>
  <w15:docId w15:val="{36E0FD75-FB26-409E-A3A8-3123E3A24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pt-PT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BEB"/>
  </w:style>
  <w:style w:type="paragraph" w:styleId="Ttulo1">
    <w:name w:val="heading 1"/>
    <w:basedOn w:val="Normal"/>
    <w:next w:val="Normal"/>
    <w:link w:val="Ttulo1Cha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Ttulo2">
    <w:name w:val="heading 2"/>
    <w:basedOn w:val="Normal"/>
    <w:next w:val="Normal"/>
    <w:link w:val="Ttulo2Cha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Ttulo3">
    <w:name w:val="heading 3"/>
    <w:basedOn w:val="Normal"/>
    <w:next w:val="Normal"/>
    <w:link w:val="Ttulo3Char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Ttulo4">
    <w:name w:val="heading 4"/>
    <w:basedOn w:val="Normal"/>
    <w:next w:val="Normal"/>
    <w:link w:val="Ttulo4Char"/>
    <w:uiPriority w:val="4"/>
    <w:semiHidden/>
    <w:unhideWhenUsed/>
    <w:qFormat/>
    <w:rsid w:val="00A93D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1B15" w:themeColor="accent1" w:themeShade="BF"/>
    </w:rPr>
  </w:style>
  <w:style w:type="paragraph" w:styleId="Ttulo5">
    <w:name w:val="heading 5"/>
    <w:basedOn w:val="Normal"/>
    <w:next w:val="Normal"/>
    <w:link w:val="Ttulo5Ch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Ttulo6">
    <w:name w:val="heading 6"/>
    <w:basedOn w:val="Normal"/>
    <w:next w:val="Normal"/>
    <w:link w:val="Ttulo6Ch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Ttulo8">
    <w:name w:val="heading 8"/>
    <w:basedOn w:val="Normal"/>
    <w:next w:val="Normal"/>
    <w:link w:val="Ttulo8Ch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SombreamentoClaro">
    <w:name w:val="Light Shading"/>
    <w:basedOn w:val="Tabe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esdoContato">
    <w:name w:val="Informações do Contato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Ttulo1Char">
    <w:name w:val="Título 1 Char"/>
    <w:basedOn w:val="Fontepargpadro"/>
    <w:link w:val="Ttulo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Ttulo2Char">
    <w:name w:val="Título 2 Char"/>
    <w:basedOn w:val="Fontepargpadro"/>
    <w:link w:val="Ttulo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Ttulo3Char">
    <w:name w:val="Título 3 Char"/>
    <w:basedOn w:val="Fontepargpadro"/>
    <w:link w:val="Ttulo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Ttulo6Char">
    <w:name w:val="Título 6 Char"/>
    <w:basedOn w:val="Fontepargpadro"/>
    <w:link w:val="Ttulo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Commarcadores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Numerada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tulo">
    <w:name w:val="Title"/>
    <w:basedOn w:val="Normal"/>
    <w:link w:val="TtuloCh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ubttulo">
    <w:name w:val="Subtitle"/>
    <w:basedOn w:val="Normal"/>
    <w:link w:val="SubttuloCh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Foto">
    <w:name w:val="Foto"/>
    <w:basedOn w:val="Normal"/>
    <w:uiPriority w:val="1"/>
    <w:qFormat/>
    <w:rsid w:val="00D5413C"/>
    <w:pPr>
      <w:spacing w:before="2400" w:after="400"/>
      <w:jc w:val="center"/>
    </w:pPr>
  </w:style>
  <w:style w:type="paragraph" w:styleId="Legenda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Ttulo9Char">
    <w:name w:val="Título 9 Char"/>
    <w:basedOn w:val="Fontepargpadro"/>
    <w:link w:val="Ttulo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tulo8Char">
    <w:name w:val="Título 8 Char"/>
    <w:basedOn w:val="Fontepargpadro"/>
    <w:link w:val="Ttulo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spacing w:before="0"/>
      <w:outlineLvl w:val="9"/>
    </w:pPr>
  </w:style>
  <w:style w:type="paragraph" w:styleId="Rodap">
    <w:name w:val="footer"/>
    <w:basedOn w:val="Normal"/>
    <w:link w:val="RodapCh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RodapChar">
    <w:name w:val="Rodapé Char"/>
    <w:basedOn w:val="Fontepargpadro"/>
    <w:link w:val="Rodap"/>
    <w:uiPriority w:val="99"/>
    <w:rsid w:val="003422FF"/>
    <w:rPr>
      <w:sz w:val="22"/>
      <w:szCs w:val="16"/>
    </w:rPr>
  </w:style>
  <w:style w:type="paragraph" w:styleId="Sumrio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Sumrio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pPr>
      <w:spacing w:after="100"/>
      <w:ind w:left="20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22DB"/>
    <w:rPr>
      <w:rFonts w:ascii="Tahoma" w:hAnsi="Tahoma" w:cs="Tahoma"/>
      <w:szCs w:val="16"/>
    </w:rPr>
  </w:style>
  <w:style w:type="paragraph" w:styleId="Bibliografia">
    <w:name w:val="Bibliography"/>
    <w:basedOn w:val="Normal"/>
    <w:next w:val="Normal"/>
    <w:uiPriority w:val="39"/>
    <w:semiHidden/>
    <w:unhideWhenUsed/>
  </w:style>
  <w:style w:type="paragraph" w:styleId="Corpodetexto3">
    <w:name w:val="Body Text 3"/>
    <w:basedOn w:val="Normal"/>
    <w:link w:val="Corpodetexto3Ch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eladeRelatrios">
    <w:name w:val="Tabela de Relatórios"/>
    <w:basedOn w:val="Tabela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acomgrade">
    <w:name w:val="Table Grid"/>
    <w:basedOn w:val="Tabe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A2000"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A2000"/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A122DB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A122DB"/>
    <w:rPr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A122DB"/>
    <w:rPr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122DB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122D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122DB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122DB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122DB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122DB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122DB"/>
    <w:rPr>
      <w:rFonts w:ascii="Consolas" w:hAnsi="Consolas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A122DB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A122DB"/>
    <w:rPr>
      <w:rFonts w:ascii="Consolas" w:hAnsi="Consolas"/>
      <w:szCs w:val="21"/>
    </w:rPr>
  </w:style>
  <w:style w:type="character" w:styleId="TextodoEspaoReservado">
    <w:name w:val="Placeholder Text"/>
    <w:basedOn w:val="Fontepargpadro"/>
    <w:uiPriority w:val="99"/>
    <w:semiHidden/>
    <w:rsid w:val="00A122DB"/>
    <w:rPr>
      <w:color w:val="595959" w:themeColor="text1" w:themeTint="A6"/>
    </w:rPr>
  </w:style>
  <w:style w:type="character" w:customStyle="1" w:styleId="undefined">
    <w:name w:val="undefined"/>
    <w:basedOn w:val="Fontepargpadro"/>
    <w:rsid w:val="007227C9"/>
  </w:style>
  <w:style w:type="character" w:styleId="Forte">
    <w:name w:val="Strong"/>
    <w:basedOn w:val="Fontepargpadro"/>
    <w:uiPriority w:val="22"/>
    <w:qFormat/>
    <w:rsid w:val="007227C9"/>
    <w:rPr>
      <w:b/>
      <w:bCs/>
    </w:rPr>
  </w:style>
  <w:style w:type="character" w:customStyle="1" w:styleId="glyph-146">
    <w:name w:val="glyph-146"/>
    <w:basedOn w:val="Fontepargpadro"/>
    <w:rsid w:val="007227C9"/>
  </w:style>
  <w:style w:type="character" w:customStyle="1" w:styleId="Ttulo4Char">
    <w:name w:val="Título 4 Char"/>
    <w:basedOn w:val="Fontepargpadro"/>
    <w:link w:val="Ttulo4"/>
    <w:uiPriority w:val="4"/>
    <w:semiHidden/>
    <w:rsid w:val="00A93D7D"/>
    <w:rPr>
      <w:rFonts w:asciiTheme="majorHAnsi" w:eastAsiaTheme="majorEastAsia" w:hAnsiTheme="majorHAnsi" w:cstheme="majorBidi"/>
      <w:i/>
      <w:iCs/>
      <w:color w:val="2F1B1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95413">
          <w:marLeft w:val="78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232627">
          <w:marLeft w:val="78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051450">
          <w:marLeft w:val="78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484942">
          <w:marLeft w:val="78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269078">
          <w:marLeft w:val="78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658651">
          <w:marLeft w:val="78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861750">
          <w:marLeft w:val="78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465242">
          <w:marLeft w:val="78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940950">
          <w:marLeft w:val="78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360525">
          <w:marLeft w:val="78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2659">
          <w:marLeft w:val="78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926693">
          <w:marLeft w:val="78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256376">
          <w:marLeft w:val="78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922827">
          <w:marLeft w:val="78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098269">
          <w:marLeft w:val="78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869319">
          <w:marLeft w:val="78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315993">
          <w:marLeft w:val="78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487329">
          <w:marLeft w:val="78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05681">
          <w:marLeft w:val="78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899574">
          <w:marLeft w:val="78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8752">
          <w:marLeft w:val="78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972178">
          <w:marLeft w:val="78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796663">
          <w:marLeft w:val="78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752786">
          <w:marLeft w:val="78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714796">
          <w:marLeft w:val="78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301292">
          <w:marLeft w:val="78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584738">
          <w:marLeft w:val="78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8149">
          <w:marLeft w:val="78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8947">
                  <w:marLeft w:val="0"/>
                  <w:marRight w:val="0"/>
                  <w:marTop w:val="0"/>
                  <w:marBottom w:val="300"/>
                  <w:divBdr>
                    <w:top w:val="single" w:sz="6" w:space="23" w:color="CED4DA"/>
                    <w:left w:val="single" w:sz="6" w:space="23" w:color="CED4DA"/>
                    <w:bottom w:val="single" w:sz="6" w:space="23" w:color="CED4DA"/>
                    <w:right w:val="single" w:sz="6" w:space="23" w:color="CED4DA"/>
                  </w:divBdr>
                  <w:divsChild>
                    <w:div w:id="127952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12511">
                          <w:marLeft w:val="0"/>
                          <w:marRight w:val="-629"/>
                          <w:marTop w:val="0"/>
                          <w:marBottom w:val="225"/>
                          <w:divBdr>
                            <w:top w:val="single" w:sz="6" w:space="8" w:color="CED4DA"/>
                            <w:left w:val="single" w:sz="6" w:space="15" w:color="CED4DA"/>
                            <w:bottom w:val="single" w:sz="6" w:space="8" w:color="CED4DA"/>
                            <w:right w:val="single" w:sz="6" w:space="15" w:color="CED4DA"/>
                          </w:divBdr>
                        </w:div>
                        <w:div w:id="182624272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8" w:color="CED4DA"/>
                            <w:left w:val="single" w:sz="6" w:space="15" w:color="CED4DA"/>
                            <w:bottom w:val="single" w:sz="6" w:space="8" w:color="CED4DA"/>
                            <w:right w:val="single" w:sz="6" w:space="15" w:color="CED4DA"/>
                          </w:divBdr>
                        </w:div>
                      </w:divsChild>
                    </w:div>
                    <w:div w:id="7598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235029">
                          <w:marLeft w:val="0"/>
                          <w:marRight w:val="-629"/>
                          <w:marTop w:val="0"/>
                          <w:marBottom w:val="225"/>
                          <w:divBdr>
                            <w:top w:val="single" w:sz="6" w:space="8" w:color="CED4DA"/>
                            <w:left w:val="single" w:sz="6" w:space="15" w:color="CED4DA"/>
                            <w:bottom w:val="single" w:sz="6" w:space="8" w:color="CED4DA"/>
                            <w:right w:val="single" w:sz="6" w:space="15" w:color="CED4DA"/>
                          </w:divBdr>
                        </w:div>
                        <w:div w:id="73735877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8" w:color="CED4DA"/>
                            <w:left w:val="single" w:sz="6" w:space="15" w:color="CED4DA"/>
                            <w:bottom w:val="single" w:sz="6" w:space="8" w:color="CED4DA"/>
                            <w:right w:val="single" w:sz="6" w:space="15" w:color="CED4DA"/>
                          </w:divBdr>
                        </w:div>
                      </w:divsChild>
                    </w:div>
                    <w:div w:id="14671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84922">
                          <w:marLeft w:val="0"/>
                          <w:marRight w:val="-629"/>
                          <w:marTop w:val="0"/>
                          <w:marBottom w:val="225"/>
                          <w:divBdr>
                            <w:top w:val="single" w:sz="6" w:space="8" w:color="CED4DA"/>
                            <w:left w:val="single" w:sz="6" w:space="15" w:color="CED4DA"/>
                            <w:bottom w:val="single" w:sz="6" w:space="8" w:color="CED4DA"/>
                            <w:right w:val="single" w:sz="6" w:space="15" w:color="CED4DA"/>
                          </w:divBdr>
                        </w:div>
                        <w:div w:id="117830364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8" w:color="CED4DA"/>
                            <w:left w:val="single" w:sz="6" w:space="15" w:color="CED4DA"/>
                            <w:bottom w:val="single" w:sz="6" w:space="8" w:color="CED4DA"/>
                            <w:right w:val="single" w:sz="6" w:space="15" w:color="CED4DA"/>
                          </w:divBdr>
                        </w:div>
                      </w:divsChild>
                    </w:div>
                    <w:div w:id="12864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13717">
                          <w:marLeft w:val="0"/>
                          <w:marRight w:val="-629"/>
                          <w:marTop w:val="0"/>
                          <w:marBottom w:val="225"/>
                          <w:divBdr>
                            <w:top w:val="single" w:sz="6" w:space="8" w:color="CED4DA"/>
                            <w:left w:val="single" w:sz="6" w:space="15" w:color="CED4DA"/>
                            <w:bottom w:val="single" w:sz="6" w:space="8" w:color="CED4DA"/>
                            <w:right w:val="single" w:sz="6" w:space="15" w:color="CED4DA"/>
                          </w:divBdr>
                        </w:div>
                        <w:div w:id="4784554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8" w:color="CED4DA"/>
                            <w:left w:val="single" w:sz="6" w:space="15" w:color="CED4DA"/>
                            <w:bottom w:val="single" w:sz="6" w:space="8" w:color="CED4DA"/>
                            <w:right w:val="single" w:sz="6" w:space="15" w:color="CED4DA"/>
                          </w:divBdr>
                        </w:div>
                      </w:divsChild>
                    </w:div>
                    <w:div w:id="160754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44886">
                          <w:marLeft w:val="0"/>
                          <w:marRight w:val="-629"/>
                          <w:marTop w:val="0"/>
                          <w:marBottom w:val="225"/>
                          <w:divBdr>
                            <w:top w:val="single" w:sz="6" w:space="8" w:color="CED4DA"/>
                            <w:left w:val="single" w:sz="6" w:space="15" w:color="CED4DA"/>
                            <w:bottom w:val="single" w:sz="6" w:space="8" w:color="CED4DA"/>
                            <w:right w:val="single" w:sz="6" w:space="15" w:color="CED4DA"/>
                          </w:divBdr>
                        </w:div>
                        <w:div w:id="106799475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8" w:color="CED4DA"/>
                            <w:left w:val="single" w:sz="6" w:space="15" w:color="CED4DA"/>
                            <w:bottom w:val="single" w:sz="6" w:space="8" w:color="CED4DA"/>
                            <w:right w:val="single" w:sz="6" w:space="15" w:color="CED4DA"/>
                          </w:divBdr>
                        </w:div>
                      </w:divsChild>
                    </w:div>
                    <w:div w:id="150963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249633">
                          <w:marLeft w:val="0"/>
                          <w:marRight w:val="-629"/>
                          <w:marTop w:val="0"/>
                          <w:marBottom w:val="225"/>
                          <w:divBdr>
                            <w:top w:val="single" w:sz="6" w:space="8" w:color="CED4DA"/>
                            <w:left w:val="single" w:sz="6" w:space="15" w:color="CED4DA"/>
                            <w:bottom w:val="single" w:sz="6" w:space="8" w:color="CED4DA"/>
                            <w:right w:val="single" w:sz="6" w:space="15" w:color="CED4DA"/>
                          </w:divBdr>
                        </w:div>
                        <w:div w:id="167195480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8" w:color="CED4DA"/>
                            <w:left w:val="single" w:sz="6" w:space="15" w:color="CED4DA"/>
                            <w:bottom w:val="single" w:sz="6" w:space="8" w:color="CED4DA"/>
                            <w:right w:val="single" w:sz="6" w:space="15" w:color="CED4DA"/>
                          </w:divBdr>
                        </w:div>
                      </w:divsChild>
                    </w:div>
                    <w:div w:id="31071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828751">
                          <w:marLeft w:val="0"/>
                          <w:marRight w:val="-629"/>
                          <w:marTop w:val="0"/>
                          <w:marBottom w:val="225"/>
                          <w:divBdr>
                            <w:top w:val="single" w:sz="6" w:space="8" w:color="CED4DA"/>
                            <w:left w:val="single" w:sz="6" w:space="15" w:color="CED4DA"/>
                            <w:bottom w:val="single" w:sz="6" w:space="8" w:color="CED4DA"/>
                            <w:right w:val="single" w:sz="6" w:space="15" w:color="CED4DA"/>
                          </w:divBdr>
                        </w:div>
                        <w:div w:id="5233734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8" w:color="CED4DA"/>
                            <w:left w:val="single" w:sz="6" w:space="15" w:color="CED4DA"/>
                            <w:bottom w:val="single" w:sz="6" w:space="8" w:color="CED4DA"/>
                            <w:right w:val="single" w:sz="6" w:space="15" w:color="CED4DA"/>
                          </w:divBdr>
                        </w:div>
                      </w:divsChild>
                    </w:div>
                    <w:div w:id="125528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889085">
                          <w:marLeft w:val="0"/>
                          <w:marRight w:val="-629"/>
                          <w:marTop w:val="0"/>
                          <w:marBottom w:val="225"/>
                          <w:divBdr>
                            <w:top w:val="single" w:sz="6" w:space="8" w:color="CED4DA"/>
                            <w:left w:val="single" w:sz="6" w:space="15" w:color="CED4DA"/>
                            <w:bottom w:val="single" w:sz="6" w:space="8" w:color="CED4DA"/>
                            <w:right w:val="single" w:sz="6" w:space="15" w:color="CED4DA"/>
                          </w:divBdr>
                        </w:div>
                        <w:div w:id="32717236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8" w:color="CED4DA"/>
                            <w:left w:val="single" w:sz="6" w:space="15" w:color="CED4DA"/>
                            <w:bottom w:val="single" w:sz="6" w:space="8" w:color="CED4DA"/>
                            <w:right w:val="single" w:sz="6" w:space="15" w:color="CED4DA"/>
                          </w:divBdr>
                        </w:div>
                      </w:divsChild>
                    </w:div>
                    <w:div w:id="132940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247479">
                          <w:marLeft w:val="0"/>
                          <w:marRight w:val="-629"/>
                          <w:marTop w:val="0"/>
                          <w:marBottom w:val="225"/>
                          <w:divBdr>
                            <w:top w:val="single" w:sz="6" w:space="8" w:color="CED4DA"/>
                            <w:left w:val="single" w:sz="6" w:space="15" w:color="CED4DA"/>
                            <w:bottom w:val="single" w:sz="6" w:space="8" w:color="CED4DA"/>
                            <w:right w:val="single" w:sz="6" w:space="15" w:color="CED4DA"/>
                          </w:divBdr>
                        </w:div>
                        <w:div w:id="798383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8" w:color="CED4DA"/>
                            <w:left w:val="single" w:sz="6" w:space="15" w:color="CED4DA"/>
                            <w:bottom w:val="single" w:sz="6" w:space="8" w:color="CED4DA"/>
                            <w:right w:val="single" w:sz="6" w:space="15" w:color="CED4DA"/>
                          </w:divBdr>
                        </w:div>
                      </w:divsChild>
                    </w:div>
                    <w:div w:id="18462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691026">
                          <w:marLeft w:val="0"/>
                          <w:marRight w:val="-629"/>
                          <w:marTop w:val="0"/>
                          <w:marBottom w:val="225"/>
                          <w:divBdr>
                            <w:top w:val="single" w:sz="6" w:space="8" w:color="CED4DA"/>
                            <w:left w:val="single" w:sz="6" w:space="15" w:color="CED4DA"/>
                            <w:bottom w:val="single" w:sz="6" w:space="8" w:color="CED4DA"/>
                            <w:right w:val="single" w:sz="6" w:space="15" w:color="CED4DA"/>
                          </w:divBdr>
                        </w:div>
                        <w:div w:id="44318587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8" w:color="CED4DA"/>
                            <w:left w:val="single" w:sz="6" w:space="15" w:color="CED4DA"/>
                            <w:bottom w:val="single" w:sz="6" w:space="8" w:color="CED4DA"/>
                            <w:right w:val="single" w:sz="6" w:space="15" w:color="CED4DA"/>
                          </w:divBdr>
                        </w:div>
                      </w:divsChild>
                    </w:div>
                    <w:div w:id="128715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05239">
                          <w:marLeft w:val="0"/>
                          <w:marRight w:val="-629"/>
                          <w:marTop w:val="0"/>
                          <w:marBottom w:val="225"/>
                          <w:divBdr>
                            <w:top w:val="single" w:sz="6" w:space="8" w:color="CED4DA"/>
                            <w:left w:val="single" w:sz="6" w:space="15" w:color="CED4DA"/>
                            <w:bottom w:val="single" w:sz="6" w:space="8" w:color="CED4DA"/>
                            <w:right w:val="single" w:sz="6" w:space="15" w:color="CED4DA"/>
                          </w:divBdr>
                        </w:div>
                        <w:div w:id="18136162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8" w:color="CED4DA"/>
                            <w:left w:val="single" w:sz="6" w:space="15" w:color="CED4DA"/>
                            <w:bottom w:val="single" w:sz="6" w:space="8" w:color="CED4DA"/>
                            <w:right w:val="single" w:sz="6" w:space="15" w:color="CED4DA"/>
                          </w:divBdr>
                        </w:div>
                      </w:divsChild>
                    </w:div>
                    <w:div w:id="90657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557184">
                          <w:marLeft w:val="0"/>
                          <w:marRight w:val="-629"/>
                          <w:marTop w:val="0"/>
                          <w:marBottom w:val="225"/>
                          <w:divBdr>
                            <w:top w:val="single" w:sz="6" w:space="8" w:color="CED4DA"/>
                            <w:left w:val="single" w:sz="6" w:space="15" w:color="CED4DA"/>
                            <w:bottom w:val="single" w:sz="6" w:space="8" w:color="CED4DA"/>
                            <w:right w:val="single" w:sz="6" w:space="15" w:color="CED4DA"/>
                          </w:divBdr>
                        </w:div>
                        <w:div w:id="3114916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8" w:color="CED4DA"/>
                            <w:left w:val="single" w:sz="6" w:space="15" w:color="CED4DA"/>
                            <w:bottom w:val="single" w:sz="6" w:space="8" w:color="CED4DA"/>
                            <w:right w:val="single" w:sz="6" w:space="15" w:color="CED4DA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4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13226">
                  <w:marLeft w:val="0"/>
                  <w:marRight w:val="0"/>
                  <w:marTop w:val="0"/>
                  <w:marBottom w:val="300"/>
                  <w:divBdr>
                    <w:top w:val="single" w:sz="6" w:space="23" w:color="CED4DA"/>
                    <w:left w:val="single" w:sz="6" w:space="23" w:color="CED4DA"/>
                    <w:bottom w:val="single" w:sz="6" w:space="23" w:color="CED4DA"/>
                    <w:right w:val="single" w:sz="6" w:space="23" w:color="CED4DA"/>
                  </w:divBdr>
                  <w:divsChild>
                    <w:div w:id="154888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889032">
                          <w:marLeft w:val="0"/>
                          <w:marRight w:val="-629"/>
                          <w:marTop w:val="0"/>
                          <w:marBottom w:val="225"/>
                          <w:divBdr>
                            <w:top w:val="single" w:sz="6" w:space="8" w:color="CED4DA"/>
                            <w:left w:val="single" w:sz="6" w:space="15" w:color="CED4DA"/>
                            <w:bottom w:val="single" w:sz="6" w:space="8" w:color="CED4DA"/>
                            <w:right w:val="single" w:sz="6" w:space="15" w:color="CED4DA"/>
                          </w:divBdr>
                        </w:div>
                        <w:div w:id="14701271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8" w:color="CED4DA"/>
                            <w:left w:val="single" w:sz="6" w:space="15" w:color="CED4DA"/>
                            <w:bottom w:val="single" w:sz="6" w:space="8" w:color="CED4DA"/>
                            <w:right w:val="single" w:sz="6" w:space="15" w:color="CED4DA"/>
                          </w:divBdr>
                        </w:div>
                      </w:divsChild>
                    </w:div>
                    <w:div w:id="25840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42522">
                          <w:marLeft w:val="0"/>
                          <w:marRight w:val="-629"/>
                          <w:marTop w:val="0"/>
                          <w:marBottom w:val="225"/>
                          <w:divBdr>
                            <w:top w:val="single" w:sz="6" w:space="8" w:color="CED4DA"/>
                            <w:left w:val="single" w:sz="6" w:space="15" w:color="CED4DA"/>
                            <w:bottom w:val="single" w:sz="6" w:space="8" w:color="CED4DA"/>
                            <w:right w:val="single" w:sz="6" w:space="15" w:color="CED4DA"/>
                          </w:divBdr>
                        </w:div>
                        <w:div w:id="64304325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8" w:color="CED4DA"/>
                            <w:left w:val="single" w:sz="6" w:space="15" w:color="CED4DA"/>
                            <w:bottom w:val="single" w:sz="6" w:space="8" w:color="CED4DA"/>
                            <w:right w:val="single" w:sz="6" w:space="15" w:color="CED4DA"/>
                          </w:divBdr>
                        </w:div>
                      </w:divsChild>
                    </w:div>
                    <w:div w:id="162820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08714">
                          <w:marLeft w:val="0"/>
                          <w:marRight w:val="-629"/>
                          <w:marTop w:val="0"/>
                          <w:marBottom w:val="225"/>
                          <w:divBdr>
                            <w:top w:val="single" w:sz="6" w:space="8" w:color="CED4DA"/>
                            <w:left w:val="single" w:sz="6" w:space="15" w:color="CED4DA"/>
                            <w:bottom w:val="single" w:sz="6" w:space="8" w:color="CED4DA"/>
                            <w:right w:val="single" w:sz="6" w:space="15" w:color="CED4DA"/>
                          </w:divBdr>
                        </w:div>
                        <w:div w:id="20193066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8" w:color="CED4DA"/>
                            <w:left w:val="single" w:sz="6" w:space="15" w:color="CED4DA"/>
                            <w:bottom w:val="single" w:sz="6" w:space="8" w:color="CED4DA"/>
                            <w:right w:val="single" w:sz="6" w:space="15" w:color="CED4DA"/>
                          </w:divBdr>
                        </w:div>
                      </w:divsChild>
                    </w:div>
                    <w:div w:id="127351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208712">
                          <w:marLeft w:val="0"/>
                          <w:marRight w:val="-629"/>
                          <w:marTop w:val="0"/>
                          <w:marBottom w:val="225"/>
                          <w:divBdr>
                            <w:top w:val="single" w:sz="6" w:space="8" w:color="CED4DA"/>
                            <w:left w:val="single" w:sz="6" w:space="15" w:color="CED4DA"/>
                            <w:bottom w:val="single" w:sz="6" w:space="8" w:color="CED4DA"/>
                            <w:right w:val="single" w:sz="6" w:space="15" w:color="CED4DA"/>
                          </w:divBdr>
                        </w:div>
                        <w:div w:id="19190995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8" w:color="CED4DA"/>
                            <w:left w:val="single" w:sz="6" w:space="15" w:color="CED4DA"/>
                            <w:bottom w:val="single" w:sz="6" w:space="8" w:color="CED4DA"/>
                            <w:right w:val="single" w:sz="6" w:space="15" w:color="CED4DA"/>
                          </w:divBdr>
                        </w:div>
                      </w:divsChild>
                    </w:div>
                    <w:div w:id="209246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386931">
                          <w:marLeft w:val="0"/>
                          <w:marRight w:val="-629"/>
                          <w:marTop w:val="0"/>
                          <w:marBottom w:val="225"/>
                          <w:divBdr>
                            <w:top w:val="single" w:sz="6" w:space="8" w:color="CED4DA"/>
                            <w:left w:val="single" w:sz="6" w:space="15" w:color="CED4DA"/>
                            <w:bottom w:val="single" w:sz="6" w:space="8" w:color="CED4DA"/>
                            <w:right w:val="single" w:sz="6" w:space="15" w:color="CED4DA"/>
                          </w:divBdr>
                        </w:div>
                        <w:div w:id="111640730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8" w:color="CED4DA"/>
                            <w:left w:val="single" w:sz="6" w:space="15" w:color="CED4DA"/>
                            <w:bottom w:val="single" w:sz="6" w:space="8" w:color="CED4DA"/>
                            <w:right w:val="single" w:sz="6" w:space="15" w:color="CED4DA"/>
                          </w:divBdr>
                        </w:div>
                      </w:divsChild>
                    </w:div>
                    <w:div w:id="168350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87398">
                          <w:marLeft w:val="0"/>
                          <w:marRight w:val="-629"/>
                          <w:marTop w:val="0"/>
                          <w:marBottom w:val="225"/>
                          <w:divBdr>
                            <w:top w:val="single" w:sz="6" w:space="8" w:color="CED4DA"/>
                            <w:left w:val="single" w:sz="6" w:space="15" w:color="CED4DA"/>
                            <w:bottom w:val="single" w:sz="6" w:space="8" w:color="CED4DA"/>
                            <w:right w:val="single" w:sz="6" w:space="15" w:color="CED4DA"/>
                          </w:divBdr>
                        </w:div>
                        <w:div w:id="64089121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8" w:color="CED4DA"/>
                            <w:left w:val="single" w:sz="6" w:space="15" w:color="CED4DA"/>
                            <w:bottom w:val="single" w:sz="6" w:space="8" w:color="CED4DA"/>
                            <w:right w:val="single" w:sz="6" w:space="15" w:color="CED4DA"/>
                          </w:divBdr>
                        </w:div>
                      </w:divsChild>
                    </w:div>
                    <w:div w:id="25482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202311">
                          <w:marLeft w:val="0"/>
                          <w:marRight w:val="-629"/>
                          <w:marTop w:val="0"/>
                          <w:marBottom w:val="225"/>
                          <w:divBdr>
                            <w:top w:val="single" w:sz="6" w:space="8" w:color="CED4DA"/>
                            <w:left w:val="single" w:sz="6" w:space="15" w:color="CED4DA"/>
                            <w:bottom w:val="single" w:sz="6" w:space="8" w:color="CED4DA"/>
                            <w:right w:val="single" w:sz="6" w:space="15" w:color="CED4DA"/>
                          </w:divBdr>
                        </w:div>
                        <w:div w:id="1737658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8" w:color="CED4DA"/>
                            <w:left w:val="single" w:sz="6" w:space="15" w:color="CED4DA"/>
                            <w:bottom w:val="single" w:sz="6" w:space="8" w:color="CED4DA"/>
                            <w:right w:val="single" w:sz="6" w:space="15" w:color="CED4DA"/>
                          </w:divBdr>
                        </w:div>
                      </w:divsChild>
                    </w:div>
                    <w:div w:id="137496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26325">
                          <w:marLeft w:val="0"/>
                          <w:marRight w:val="-629"/>
                          <w:marTop w:val="0"/>
                          <w:marBottom w:val="225"/>
                          <w:divBdr>
                            <w:top w:val="single" w:sz="6" w:space="8" w:color="CED4DA"/>
                            <w:left w:val="single" w:sz="6" w:space="15" w:color="CED4DA"/>
                            <w:bottom w:val="single" w:sz="6" w:space="8" w:color="CED4DA"/>
                            <w:right w:val="single" w:sz="6" w:space="15" w:color="CED4DA"/>
                          </w:divBdr>
                        </w:div>
                        <w:div w:id="10886019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8" w:color="CED4DA"/>
                            <w:left w:val="single" w:sz="6" w:space="15" w:color="CED4DA"/>
                            <w:bottom w:val="single" w:sz="6" w:space="8" w:color="CED4DA"/>
                            <w:right w:val="single" w:sz="6" w:space="15" w:color="CED4DA"/>
                          </w:divBdr>
                        </w:div>
                      </w:divsChild>
                    </w:div>
                    <w:div w:id="191149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717219">
                          <w:marLeft w:val="0"/>
                          <w:marRight w:val="-629"/>
                          <w:marTop w:val="0"/>
                          <w:marBottom w:val="225"/>
                          <w:divBdr>
                            <w:top w:val="single" w:sz="6" w:space="8" w:color="CED4DA"/>
                            <w:left w:val="single" w:sz="6" w:space="15" w:color="CED4DA"/>
                            <w:bottom w:val="single" w:sz="6" w:space="8" w:color="CED4DA"/>
                            <w:right w:val="single" w:sz="6" w:space="15" w:color="CED4DA"/>
                          </w:divBdr>
                        </w:div>
                        <w:div w:id="10022462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8" w:color="CED4DA"/>
                            <w:left w:val="single" w:sz="6" w:space="15" w:color="CED4DA"/>
                            <w:bottom w:val="single" w:sz="6" w:space="8" w:color="CED4DA"/>
                            <w:right w:val="single" w:sz="6" w:space="15" w:color="CED4DA"/>
                          </w:divBdr>
                        </w:div>
                      </w:divsChild>
                    </w:div>
                    <w:div w:id="157929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107795">
                          <w:marLeft w:val="0"/>
                          <w:marRight w:val="-629"/>
                          <w:marTop w:val="0"/>
                          <w:marBottom w:val="225"/>
                          <w:divBdr>
                            <w:top w:val="single" w:sz="6" w:space="8" w:color="CED4DA"/>
                            <w:left w:val="single" w:sz="6" w:space="15" w:color="CED4DA"/>
                            <w:bottom w:val="single" w:sz="6" w:space="8" w:color="CED4DA"/>
                            <w:right w:val="single" w:sz="6" w:space="15" w:color="CED4DA"/>
                          </w:divBdr>
                        </w:div>
                        <w:div w:id="8234004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8" w:color="CED4DA"/>
                            <w:left w:val="single" w:sz="6" w:space="15" w:color="CED4DA"/>
                            <w:bottom w:val="single" w:sz="6" w:space="8" w:color="CED4DA"/>
                            <w:right w:val="single" w:sz="6" w:space="15" w:color="CED4DA"/>
                          </w:divBdr>
                        </w:div>
                      </w:divsChild>
                    </w:div>
                    <w:div w:id="200863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06022">
                          <w:marLeft w:val="0"/>
                          <w:marRight w:val="-629"/>
                          <w:marTop w:val="0"/>
                          <w:marBottom w:val="225"/>
                          <w:divBdr>
                            <w:top w:val="single" w:sz="6" w:space="8" w:color="CED4DA"/>
                            <w:left w:val="single" w:sz="6" w:space="15" w:color="CED4DA"/>
                            <w:bottom w:val="single" w:sz="6" w:space="8" w:color="CED4DA"/>
                            <w:right w:val="single" w:sz="6" w:space="15" w:color="CED4DA"/>
                          </w:divBdr>
                        </w:div>
                        <w:div w:id="21424521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8" w:color="CED4DA"/>
                            <w:left w:val="single" w:sz="6" w:space="15" w:color="CED4DA"/>
                            <w:bottom w:val="single" w:sz="6" w:space="8" w:color="CED4DA"/>
                            <w:right w:val="single" w:sz="6" w:space="15" w:color="CED4DA"/>
                          </w:divBdr>
                        </w:div>
                      </w:divsChild>
                    </w:div>
                    <w:div w:id="185757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984129">
                          <w:marLeft w:val="0"/>
                          <w:marRight w:val="-629"/>
                          <w:marTop w:val="0"/>
                          <w:marBottom w:val="225"/>
                          <w:divBdr>
                            <w:top w:val="single" w:sz="6" w:space="8" w:color="CED4DA"/>
                            <w:left w:val="single" w:sz="6" w:space="15" w:color="CED4DA"/>
                            <w:bottom w:val="single" w:sz="6" w:space="8" w:color="CED4DA"/>
                            <w:right w:val="single" w:sz="6" w:space="15" w:color="CED4DA"/>
                          </w:divBdr>
                        </w:div>
                        <w:div w:id="204212825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8" w:color="CED4DA"/>
                            <w:left w:val="single" w:sz="6" w:space="15" w:color="CED4DA"/>
                            <w:bottom w:val="single" w:sz="6" w:space="8" w:color="CED4DA"/>
                            <w:right w:val="single" w:sz="6" w:space="15" w:color="CED4DA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6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15117">
                  <w:marLeft w:val="0"/>
                  <w:marRight w:val="0"/>
                  <w:marTop w:val="0"/>
                  <w:marBottom w:val="300"/>
                  <w:divBdr>
                    <w:top w:val="single" w:sz="6" w:space="23" w:color="CED4DA"/>
                    <w:left w:val="single" w:sz="6" w:space="23" w:color="CED4DA"/>
                    <w:bottom w:val="single" w:sz="6" w:space="23" w:color="CED4DA"/>
                    <w:right w:val="single" w:sz="6" w:space="23" w:color="CED4DA"/>
                  </w:divBdr>
                  <w:divsChild>
                    <w:div w:id="124919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017018">
                          <w:marLeft w:val="0"/>
                          <w:marRight w:val="-629"/>
                          <w:marTop w:val="0"/>
                          <w:marBottom w:val="225"/>
                          <w:divBdr>
                            <w:top w:val="single" w:sz="6" w:space="8" w:color="CED4DA"/>
                            <w:left w:val="single" w:sz="6" w:space="15" w:color="CED4DA"/>
                            <w:bottom w:val="single" w:sz="6" w:space="8" w:color="CED4DA"/>
                            <w:right w:val="single" w:sz="6" w:space="15" w:color="CED4DA"/>
                          </w:divBdr>
                        </w:div>
                        <w:div w:id="139416188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8" w:color="CED4DA"/>
                            <w:left w:val="single" w:sz="6" w:space="15" w:color="CED4DA"/>
                            <w:bottom w:val="single" w:sz="6" w:space="8" w:color="CED4DA"/>
                            <w:right w:val="single" w:sz="6" w:space="15" w:color="CED4DA"/>
                          </w:divBdr>
                        </w:div>
                      </w:divsChild>
                    </w:div>
                    <w:div w:id="160537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61133">
                          <w:marLeft w:val="0"/>
                          <w:marRight w:val="-629"/>
                          <w:marTop w:val="0"/>
                          <w:marBottom w:val="225"/>
                          <w:divBdr>
                            <w:top w:val="single" w:sz="6" w:space="8" w:color="CED4DA"/>
                            <w:left w:val="single" w:sz="6" w:space="15" w:color="CED4DA"/>
                            <w:bottom w:val="single" w:sz="6" w:space="8" w:color="CED4DA"/>
                            <w:right w:val="single" w:sz="6" w:space="15" w:color="CED4DA"/>
                          </w:divBdr>
                        </w:div>
                        <w:div w:id="147344734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8" w:color="CED4DA"/>
                            <w:left w:val="single" w:sz="6" w:space="15" w:color="CED4DA"/>
                            <w:bottom w:val="single" w:sz="6" w:space="8" w:color="CED4DA"/>
                            <w:right w:val="single" w:sz="6" w:space="15" w:color="CED4DA"/>
                          </w:divBdr>
                        </w:div>
                      </w:divsChild>
                    </w:div>
                    <w:div w:id="102478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701143">
                          <w:marLeft w:val="0"/>
                          <w:marRight w:val="-629"/>
                          <w:marTop w:val="0"/>
                          <w:marBottom w:val="225"/>
                          <w:divBdr>
                            <w:top w:val="single" w:sz="6" w:space="8" w:color="CED4DA"/>
                            <w:left w:val="single" w:sz="6" w:space="15" w:color="CED4DA"/>
                            <w:bottom w:val="single" w:sz="6" w:space="8" w:color="CED4DA"/>
                            <w:right w:val="single" w:sz="6" w:space="15" w:color="CED4DA"/>
                          </w:divBdr>
                        </w:div>
                        <w:div w:id="195363335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8" w:color="CED4DA"/>
                            <w:left w:val="single" w:sz="6" w:space="15" w:color="CED4DA"/>
                            <w:bottom w:val="single" w:sz="6" w:space="8" w:color="CED4DA"/>
                            <w:right w:val="single" w:sz="6" w:space="15" w:color="CED4DA"/>
                          </w:divBdr>
                        </w:div>
                      </w:divsChild>
                    </w:div>
                    <w:div w:id="110684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928819">
                          <w:marLeft w:val="0"/>
                          <w:marRight w:val="-629"/>
                          <w:marTop w:val="0"/>
                          <w:marBottom w:val="225"/>
                          <w:divBdr>
                            <w:top w:val="single" w:sz="6" w:space="8" w:color="CED4DA"/>
                            <w:left w:val="single" w:sz="6" w:space="15" w:color="CED4DA"/>
                            <w:bottom w:val="single" w:sz="6" w:space="8" w:color="CED4DA"/>
                            <w:right w:val="single" w:sz="6" w:space="15" w:color="CED4DA"/>
                          </w:divBdr>
                        </w:div>
                        <w:div w:id="705831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8" w:color="CED4DA"/>
                            <w:left w:val="single" w:sz="6" w:space="15" w:color="CED4DA"/>
                            <w:bottom w:val="single" w:sz="6" w:space="8" w:color="CED4DA"/>
                            <w:right w:val="single" w:sz="6" w:space="15" w:color="CED4DA"/>
                          </w:divBdr>
                        </w:div>
                      </w:divsChild>
                    </w:div>
                    <w:div w:id="117395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51897">
                          <w:marLeft w:val="0"/>
                          <w:marRight w:val="-629"/>
                          <w:marTop w:val="0"/>
                          <w:marBottom w:val="225"/>
                          <w:divBdr>
                            <w:top w:val="single" w:sz="6" w:space="8" w:color="CED4DA"/>
                            <w:left w:val="single" w:sz="6" w:space="15" w:color="CED4DA"/>
                            <w:bottom w:val="single" w:sz="6" w:space="8" w:color="CED4DA"/>
                            <w:right w:val="single" w:sz="6" w:space="15" w:color="CED4DA"/>
                          </w:divBdr>
                        </w:div>
                        <w:div w:id="126191706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8" w:color="CED4DA"/>
                            <w:left w:val="single" w:sz="6" w:space="15" w:color="CED4DA"/>
                            <w:bottom w:val="single" w:sz="6" w:space="8" w:color="CED4DA"/>
                            <w:right w:val="single" w:sz="6" w:space="15" w:color="CED4DA"/>
                          </w:divBdr>
                        </w:div>
                      </w:divsChild>
                    </w:div>
                    <w:div w:id="62928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224250">
                          <w:marLeft w:val="0"/>
                          <w:marRight w:val="-629"/>
                          <w:marTop w:val="0"/>
                          <w:marBottom w:val="225"/>
                          <w:divBdr>
                            <w:top w:val="single" w:sz="6" w:space="8" w:color="CED4DA"/>
                            <w:left w:val="single" w:sz="6" w:space="15" w:color="CED4DA"/>
                            <w:bottom w:val="single" w:sz="6" w:space="8" w:color="CED4DA"/>
                            <w:right w:val="single" w:sz="6" w:space="15" w:color="CED4DA"/>
                          </w:divBdr>
                        </w:div>
                        <w:div w:id="155388098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8" w:color="CED4DA"/>
                            <w:left w:val="single" w:sz="6" w:space="15" w:color="CED4DA"/>
                            <w:bottom w:val="single" w:sz="6" w:space="8" w:color="CED4DA"/>
                            <w:right w:val="single" w:sz="6" w:space="15" w:color="CED4DA"/>
                          </w:divBdr>
                        </w:div>
                      </w:divsChild>
                    </w:div>
                    <w:div w:id="104884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358384">
                          <w:marLeft w:val="0"/>
                          <w:marRight w:val="-629"/>
                          <w:marTop w:val="0"/>
                          <w:marBottom w:val="225"/>
                          <w:divBdr>
                            <w:top w:val="single" w:sz="6" w:space="8" w:color="CED4DA"/>
                            <w:left w:val="single" w:sz="6" w:space="15" w:color="CED4DA"/>
                            <w:bottom w:val="single" w:sz="6" w:space="8" w:color="CED4DA"/>
                            <w:right w:val="single" w:sz="6" w:space="15" w:color="CED4DA"/>
                          </w:divBdr>
                        </w:div>
                        <w:div w:id="7519763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8" w:color="CED4DA"/>
                            <w:left w:val="single" w:sz="6" w:space="15" w:color="CED4DA"/>
                            <w:bottom w:val="single" w:sz="6" w:space="8" w:color="CED4DA"/>
                            <w:right w:val="single" w:sz="6" w:space="15" w:color="CED4DA"/>
                          </w:divBdr>
                        </w:div>
                      </w:divsChild>
                    </w:div>
                    <w:div w:id="191752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85669">
                          <w:marLeft w:val="0"/>
                          <w:marRight w:val="-629"/>
                          <w:marTop w:val="0"/>
                          <w:marBottom w:val="225"/>
                          <w:divBdr>
                            <w:top w:val="single" w:sz="6" w:space="8" w:color="CED4DA"/>
                            <w:left w:val="single" w:sz="6" w:space="15" w:color="CED4DA"/>
                            <w:bottom w:val="single" w:sz="6" w:space="8" w:color="CED4DA"/>
                            <w:right w:val="single" w:sz="6" w:space="15" w:color="CED4DA"/>
                          </w:divBdr>
                        </w:div>
                        <w:div w:id="175716924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8" w:color="CED4DA"/>
                            <w:left w:val="single" w:sz="6" w:space="15" w:color="CED4DA"/>
                            <w:bottom w:val="single" w:sz="6" w:space="8" w:color="CED4DA"/>
                            <w:right w:val="single" w:sz="6" w:space="15" w:color="CED4DA"/>
                          </w:divBdr>
                        </w:div>
                      </w:divsChild>
                    </w:div>
                    <w:div w:id="394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06792">
                          <w:marLeft w:val="0"/>
                          <w:marRight w:val="-629"/>
                          <w:marTop w:val="0"/>
                          <w:marBottom w:val="225"/>
                          <w:divBdr>
                            <w:top w:val="single" w:sz="6" w:space="8" w:color="CED4DA"/>
                            <w:left w:val="single" w:sz="6" w:space="15" w:color="CED4DA"/>
                            <w:bottom w:val="single" w:sz="6" w:space="8" w:color="CED4DA"/>
                            <w:right w:val="single" w:sz="6" w:space="15" w:color="CED4DA"/>
                          </w:divBdr>
                        </w:div>
                        <w:div w:id="13054301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8" w:color="CED4DA"/>
                            <w:left w:val="single" w:sz="6" w:space="15" w:color="CED4DA"/>
                            <w:bottom w:val="single" w:sz="6" w:space="8" w:color="CED4DA"/>
                            <w:right w:val="single" w:sz="6" w:space="15" w:color="CED4DA"/>
                          </w:divBdr>
                        </w:div>
                      </w:divsChild>
                    </w:div>
                    <w:div w:id="9811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417656">
                          <w:marLeft w:val="0"/>
                          <w:marRight w:val="-629"/>
                          <w:marTop w:val="0"/>
                          <w:marBottom w:val="225"/>
                          <w:divBdr>
                            <w:top w:val="single" w:sz="6" w:space="8" w:color="CED4DA"/>
                            <w:left w:val="single" w:sz="6" w:space="15" w:color="CED4DA"/>
                            <w:bottom w:val="single" w:sz="6" w:space="8" w:color="CED4DA"/>
                            <w:right w:val="single" w:sz="6" w:space="15" w:color="CED4DA"/>
                          </w:divBdr>
                        </w:div>
                        <w:div w:id="16332709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8" w:color="CED4DA"/>
                            <w:left w:val="single" w:sz="6" w:space="15" w:color="CED4DA"/>
                            <w:bottom w:val="single" w:sz="6" w:space="8" w:color="CED4DA"/>
                            <w:right w:val="single" w:sz="6" w:space="15" w:color="CED4DA"/>
                          </w:divBdr>
                        </w:div>
                      </w:divsChild>
                    </w:div>
                    <w:div w:id="167857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253893">
                          <w:marLeft w:val="0"/>
                          <w:marRight w:val="-629"/>
                          <w:marTop w:val="0"/>
                          <w:marBottom w:val="225"/>
                          <w:divBdr>
                            <w:top w:val="single" w:sz="6" w:space="8" w:color="CED4DA"/>
                            <w:left w:val="single" w:sz="6" w:space="15" w:color="CED4DA"/>
                            <w:bottom w:val="single" w:sz="6" w:space="8" w:color="CED4DA"/>
                            <w:right w:val="single" w:sz="6" w:space="15" w:color="CED4DA"/>
                          </w:divBdr>
                        </w:div>
                        <w:div w:id="133314094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8" w:color="CED4DA"/>
                            <w:left w:val="single" w:sz="6" w:space="15" w:color="CED4DA"/>
                            <w:bottom w:val="single" w:sz="6" w:space="8" w:color="CED4DA"/>
                            <w:right w:val="single" w:sz="6" w:space="15" w:color="CED4DA"/>
                          </w:divBdr>
                        </w:div>
                      </w:divsChild>
                    </w:div>
                    <w:div w:id="121130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151932">
                          <w:marLeft w:val="0"/>
                          <w:marRight w:val="-629"/>
                          <w:marTop w:val="0"/>
                          <w:marBottom w:val="225"/>
                          <w:divBdr>
                            <w:top w:val="single" w:sz="6" w:space="8" w:color="CED4DA"/>
                            <w:left w:val="single" w:sz="6" w:space="15" w:color="CED4DA"/>
                            <w:bottom w:val="single" w:sz="6" w:space="8" w:color="CED4DA"/>
                            <w:right w:val="single" w:sz="6" w:space="15" w:color="CED4DA"/>
                          </w:divBdr>
                        </w:div>
                        <w:div w:id="88410318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8" w:color="CED4DA"/>
                            <w:left w:val="single" w:sz="6" w:space="15" w:color="CED4DA"/>
                            <w:bottom w:val="single" w:sz="6" w:space="8" w:color="CED4DA"/>
                            <w:right w:val="single" w:sz="6" w:space="15" w:color="CED4DA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9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3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6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7624">
          <w:marLeft w:val="78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0351">
          <w:marLeft w:val="78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802325">
          <w:marLeft w:val="78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6269">
          <w:marLeft w:val="78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82613">
          <w:marLeft w:val="78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498573">
          <w:marLeft w:val="78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324767">
          <w:marLeft w:val="78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632605">
          <w:marLeft w:val="78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145343">
          <w:marLeft w:val="78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504915">
          <w:marLeft w:val="78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3372">
          <w:marLeft w:val="78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425186">
          <w:marLeft w:val="78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338507">
          <w:marLeft w:val="78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266973">
          <w:marLeft w:val="78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863727">
          <w:marLeft w:val="78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234884">
          <w:marLeft w:val="78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858662">
          <w:marLeft w:val="78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981988">
          <w:marLeft w:val="78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p\AppData\Local\Microsoft\Office\16.0\DTS\pt-BR%7bE3A88A24-866E-4F25-9DFC-18FC88C62B62%7d\%7b5E5AE022-93AD-42D8-9918-11AAEEB903EB%7dtf16392938_win32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6FCAD-1EA8-42FC-9257-85E6E0D9B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{5E5AE022-93AD-42D8-9918-11AAEEB903EB}tf16392938_win32</Template>
  <TotalTime>5</TotalTime>
  <Pages>8</Pages>
  <Words>1027</Words>
  <Characters>5547</Characters>
  <Application>Microsoft Office Word</Application>
  <DocSecurity>0</DocSecurity>
  <Lines>46</Lines>
  <Paragraphs>13</Paragraphs>
  <ScaleCrop>false</ScaleCrop>
  <Company/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Felipe Ribeiro</dc:creator>
  <cp:keywords/>
  <cp:lastModifiedBy>Felipe Ribeiro</cp:lastModifiedBy>
  <cp:revision>2</cp:revision>
  <dcterms:created xsi:type="dcterms:W3CDTF">2023-02-22T15:53:00Z</dcterms:created>
  <dcterms:modified xsi:type="dcterms:W3CDTF">2023-02-22T15:53:00Z</dcterms:modified>
  <cp:version/>
</cp:coreProperties>
</file>